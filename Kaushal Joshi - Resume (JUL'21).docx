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99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974"/>
        <w:gridCol w:w="3675"/>
        <w:gridCol w:w="128"/>
      </w:tblGrid>
      <w:tr w:rsidR="007A0F44" w:rsidRPr="00565B06" w14:paraId="1C0BCBD4" w14:textId="77777777" w:rsidTr="007D78DD">
        <w:trPr>
          <w:gridBefore w:val="1"/>
          <w:wBefore w:w="725" w:type="dxa"/>
          <w:trHeight w:hRule="exact" w:val="1825"/>
        </w:trPr>
        <w:tc>
          <w:tcPr>
            <w:tcW w:w="4974" w:type="dxa"/>
            <w:tcMar>
              <w:right w:w="144" w:type="dxa"/>
            </w:tcMar>
            <w:vAlign w:val="bottom"/>
          </w:tcPr>
          <w:p w14:paraId="70024CFD" w14:textId="77777777" w:rsidR="007A0F44" w:rsidRPr="00565B06" w:rsidRDefault="004C5F0B" w:rsidP="00174A87">
            <w:pPr>
              <w:pStyle w:val="Title"/>
            </w:pPr>
            <w:r>
              <w:t>kaushal</w:t>
            </w:r>
          </w:p>
          <w:p w14:paraId="235072A2" w14:textId="77777777" w:rsidR="007A0F44" w:rsidRPr="00565B06" w:rsidRDefault="004C5F0B" w:rsidP="004C5F0B">
            <w:pPr>
              <w:pStyle w:val="Subtitle"/>
            </w:pPr>
            <w:r>
              <w:t>joshi</w:t>
            </w:r>
          </w:p>
        </w:tc>
        <w:tc>
          <w:tcPr>
            <w:tcW w:w="3803" w:type="dxa"/>
            <w:gridSpan w:val="2"/>
            <w:tcMar>
              <w:left w:w="144" w:type="dxa"/>
            </w:tcMar>
            <w:vAlign w:val="bottom"/>
          </w:tcPr>
          <w:p w14:paraId="604A79E8" w14:textId="77777777" w:rsidR="007A0F44" w:rsidRDefault="00224D5D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1C8DF87C235043A2B14B2910114D8E5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C5F0B">
                  <w:t>21/B, Shriram Niwas Chawl, Pipeline, Khar(E), Mumbai 400051</w:t>
                </w:r>
              </w:sdtContent>
            </w:sdt>
            <w:r w:rsidR="007A0F44">
              <w:t xml:space="preserve">  </w:t>
            </w:r>
            <w:r w:rsidR="007A0F44" w:rsidRPr="009D0878">
              <mc:AlternateContent>
                <mc:Choice Requires="wps">
                  <w:drawing>
                    <wp:inline distT="0" distB="0" distL="0" distR="0" wp14:anchorId="7AB249D9" wp14:editId="24C7F25C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B8C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43396F2" w14:textId="4FF1C1BA" w:rsidR="007A0F44" w:rsidRDefault="00224D5D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D8E4AF6820444104AC6A52397664392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C5F0B">
                  <w:t>80824 46387</w:t>
                </w:r>
              </w:sdtContent>
            </w:sdt>
            <w:r w:rsidR="00F35695">
              <w:t xml:space="preserve"> </w:t>
            </w:r>
            <w:r w:rsidR="007A0F44">
              <w:t xml:space="preserve"> </w:t>
            </w:r>
            <w:r w:rsidR="007A0F44" w:rsidRPr="009D0878">
              <mc:AlternateContent>
                <mc:Choice Requires="wps">
                  <w:drawing>
                    <wp:inline distT="0" distB="0" distL="0" distR="0" wp14:anchorId="25A975E3" wp14:editId="711C3D5C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76566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A327756" w14:textId="4B86ED0E" w:rsidR="007A0F44" w:rsidRDefault="00224D5D" w:rsidP="00795A96">
            <w:pPr>
              <w:pStyle w:val="ContactInfo"/>
              <w:ind w:left="2160" w:hanging="2160"/>
            </w:pPr>
            <w:sdt>
              <w:sdtPr>
                <w:alias w:val="Enter email:"/>
                <w:tag w:val="Enter email:"/>
                <w:id w:val="479813182"/>
                <w:placeholder>
                  <w:docPart w:val="0631C158E1BE44E29B679137D774332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C5F0B">
                  <w:t>7joshikaushal@gmail.com</w:t>
                </w:r>
              </w:sdtContent>
            </w:sdt>
            <w:r w:rsidR="007A0F44">
              <w:t xml:space="preserve"> </w:t>
            </w:r>
            <w:r w:rsidR="007A0F44">
              <mc:AlternateContent>
                <mc:Choice Requires="wps">
                  <w:drawing>
                    <wp:inline distT="0" distB="0" distL="0" distR="0" wp14:anchorId="636ADF97" wp14:editId="2F7ED790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55F29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D190BA4" w14:textId="4454ABE9" w:rsidR="007A0F44" w:rsidRDefault="00224D5D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F6F0BE5A69FF4FB6A3E2128C458AEA0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661152" w:rsidRPr="00F35695">
                  <w:t>7JKaushal</w:t>
                </w:r>
                <w:r w:rsidR="00F35695">
                  <w:t xml:space="preserve"> </w:t>
                </w:r>
              </w:sdtContent>
            </w:sdt>
            <w:r w:rsidR="00661152">
              <w:t xml:space="preserve"> </w:t>
            </w:r>
            <w:r w:rsidR="007A0F44" w:rsidRPr="009D0878">
              <mc:AlternateContent>
                <mc:Choice Requires="wps">
                  <w:drawing>
                    <wp:inline distT="0" distB="0" distL="0" distR="0" wp14:anchorId="1572FC25" wp14:editId="773FCF1C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42CA8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4E04D8C" w14:textId="24010C0D" w:rsidR="007A0F44" w:rsidRPr="00565B06" w:rsidRDefault="00224D5D" w:rsidP="00831D09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F51240E9C32848459495E7A6338E6FB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4C5F0B">
                  <w:t>7JKaushal</w:t>
                </w:r>
              </w:sdtContent>
            </w:sdt>
            <w:r w:rsidR="007A0F44">
              <w:t xml:space="preserve">  </w:t>
            </w:r>
            <w:r w:rsidR="00544D5B">
              <w:object w:dxaOrig="1500" w:dyaOrig="1500" w14:anchorId="65F963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3" type="#_x0000_t75" style="width:8.85pt;height:8.85pt" o:ole="">
                  <v:imagedata r:id="rId12" o:title=""/>
                </v:shape>
                <o:OLEObject Type="Embed" ProgID="PBrush" ShapeID="_x0000_i1273" DrawAspect="Content" ObjectID="_1684356336" r:id="rId13"/>
              </w:object>
            </w:r>
          </w:p>
        </w:tc>
      </w:tr>
      <w:tr w:rsidR="007D78DD" w:rsidRPr="00565B06" w14:paraId="611FF22A" w14:textId="77777777" w:rsidTr="007D78DD">
        <w:tblPrEx>
          <w:tblCellMar>
            <w:bottom w:w="0" w:type="dxa"/>
          </w:tblCellMar>
        </w:tblPrEx>
        <w:trPr>
          <w:gridAfter w:val="1"/>
          <w:wAfter w:w="128" w:type="dxa"/>
        </w:trPr>
        <w:tc>
          <w:tcPr>
            <w:tcW w:w="725" w:type="dxa"/>
            <w:tcMar>
              <w:right w:w="216" w:type="dxa"/>
            </w:tcMar>
            <w:vAlign w:val="bottom"/>
          </w:tcPr>
          <w:p w14:paraId="632FF5DD" w14:textId="1111091B" w:rsidR="007D78DD" w:rsidRPr="00565B06" w:rsidRDefault="007D78DD" w:rsidP="0052544A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71285" wp14:editId="1FAE5D9F">
                      <wp:extent cx="274320" cy="274320"/>
                      <wp:effectExtent l="9525" t="9525" r="1905" b="1905"/>
                      <wp:docPr id="12" name="Group 12" descr="Objectiv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9"/>
                                    <a:gd name="T2" fmla="*/ 43 w 869"/>
                                    <a:gd name="T3" fmla="*/ 0 h 109"/>
                                    <a:gd name="T4" fmla="*/ 44 w 869"/>
                                    <a:gd name="T5" fmla="*/ 0 h 109"/>
                                    <a:gd name="T6" fmla="*/ 45 w 869"/>
                                    <a:gd name="T7" fmla="*/ 1 h 109"/>
                                    <a:gd name="T8" fmla="*/ 45 w 869"/>
                                    <a:gd name="T9" fmla="*/ 1 h 109"/>
                                    <a:gd name="T10" fmla="*/ 46 w 869"/>
                                    <a:gd name="T11" fmla="*/ 2 h 109"/>
                                    <a:gd name="T12" fmla="*/ 46 w 869"/>
                                    <a:gd name="T13" fmla="*/ 3 h 109"/>
                                    <a:gd name="T14" fmla="*/ 46 w 869"/>
                                    <a:gd name="T15" fmla="*/ 3 h 109"/>
                                    <a:gd name="T16" fmla="*/ 45 w 869"/>
                                    <a:gd name="T17" fmla="*/ 4 h 109"/>
                                    <a:gd name="T18" fmla="*/ 45 w 869"/>
                                    <a:gd name="T19" fmla="*/ 4 h 109"/>
                                    <a:gd name="T20" fmla="*/ 44 w 869"/>
                                    <a:gd name="T21" fmla="*/ 5 h 109"/>
                                    <a:gd name="T22" fmla="*/ 43 w 869"/>
                                    <a:gd name="T23" fmla="*/ 5 h 109"/>
                                    <a:gd name="T24" fmla="*/ 3 w 869"/>
                                    <a:gd name="T25" fmla="*/ 5 h 109"/>
                                    <a:gd name="T26" fmla="*/ 2 w 869"/>
                                    <a:gd name="T27" fmla="*/ 5 h 109"/>
                                    <a:gd name="T28" fmla="*/ 1 w 869"/>
                                    <a:gd name="T29" fmla="*/ 4 h 109"/>
                                    <a:gd name="T30" fmla="*/ 1 w 869"/>
                                    <a:gd name="T31" fmla="*/ 4 h 109"/>
                                    <a:gd name="T32" fmla="*/ 0 w 869"/>
                                    <a:gd name="T33" fmla="*/ 3 h 109"/>
                                    <a:gd name="T34" fmla="*/ 0 w 869"/>
                                    <a:gd name="T35" fmla="*/ 3 h 109"/>
                                    <a:gd name="T36" fmla="*/ 0 w 869"/>
                                    <a:gd name="T37" fmla="*/ 2 h 109"/>
                                    <a:gd name="T38" fmla="*/ 1 w 869"/>
                                    <a:gd name="T39" fmla="*/ 1 h 109"/>
                                    <a:gd name="T40" fmla="*/ 1 w 869"/>
                                    <a:gd name="T41" fmla="*/ 1 h 109"/>
                                    <a:gd name="T42" fmla="*/ 2 w 869"/>
                                    <a:gd name="T43" fmla="*/ 0 h 109"/>
                                    <a:gd name="T44" fmla="*/ 3 w 869"/>
                                    <a:gd name="T45" fmla="*/ 0 h 109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35C796" id="Group 12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14nv3hkRAAAeeQAADgAAAAAAAAAAAAAAAAAuAgAAZHJzL2Uy&#10;b0RvYy54bWxQSwECLQAUAAYACAAAACEAGGrsh9kAAAADAQAADwAAAAAAAAAAAAAAAABzEwAAZHJz&#10;L2Rvd25yZXYueG1sUEsFBgAAAAAEAAQA8wAAAHkU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2"/>
          </w:tcPr>
          <w:p w14:paraId="41F7F933" w14:textId="369490F5" w:rsidR="007D78DD" w:rsidRPr="00565B06" w:rsidRDefault="007D78DD" w:rsidP="0052544A">
            <w:pPr>
              <w:pStyle w:val="Heading1"/>
              <w:outlineLvl w:val="0"/>
            </w:pPr>
            <w:r>
              <w:t>about me</w:t>
            </w:r>
          </w:p>
        </w:tc>
      </w:tr>
    </w:tbl>
    <w:p w14:paraId="6C08D6DE" w14:textId="77777777" w:rsidR="007D78DD" w:rsidRPr="007D78DD" w:rsidRDefault="007D78DD" w:rsidP="007D78D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Kaushal Sharad Joshi, currently a sophomore at Mumbai University pursuing Bachelor's in Computer Engineering.</w:t>
      </w:r>
    </w:p>
    <w:p w14:paraId="5DAE4695" w14:textId="2A2804F3" w:rsidR="00A32ED4" w:rsidRPr="007D78DD" w:rsidRDefault="007D78DD" w:rsidP="007D78DD">
      <w:pPr>
        <w:pStyle w:val="Heading3"/>
        <w:rPr>
          <w:rFonts w:ascii="Segoe UI" w:eastAsiaTheme="minorHAnsi" w:hAnsi="Segoe UI" w:cs="Segoe UI"/>
          <w:caps w:val="0"/>
          <w:sz w:val="21"/>
          <w:szCs w:val="21"/>
          <w:shd w:val="clear" w:color="auto" w:fill="FFFFFF"/>
        </w:rPr>
      </w:pPr>
      <w:r w:rsidRPr="007D78DD">
        <w:rPr>
          <w:rFonts w:ascii="Segoe UI" w:eastAsiaTheme="minorHAnsi" w:hAnsi="Segoe UI" w:cs="Segoe UI"/>
          <w:caps w:val="0"/>
          <w:sz w:val="21"/>
          <w:szCs w:val="21"/>
          <w:shd w:val="clear" w:color="auto" w:fill="FFFFFF"/>
        </w:rPr>
        <w:t>Currently, I am exceling my knowledge in the field of web development using Full Stack JavaScript.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47522F2" w14:textId="77777777" w:rsidTr="00A32ED4">
        <w:tc>
          <w:tcPr>
            <w:tcW w:w="725" w:type="dxa"/>
            <w:tcMar>
              <w:right w:w="216" w:type="dxa"/>
            </w:tcMar>
            <w:vAlign w:val="bottom"/>
          </w:tcPr>
          <w:p w14:paraId="7D13CAF0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bidi="mr-IN"/>
              </w:rPr>
              <mc:AlternateContent>
                <mc:Choice Requires="wpg">
                  <w:drawing>
                    <wp:inline distT="0" distB="0" distL="0" distR="0" wp14:anchorId="50A975FF" wp14:editId="1020A7C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99981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B5D46E1" w14:textId="77777777" w:rsidR="00A77B4D" w:rsidRPr="00565B06" w:rsidRDefault="00224D5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0FBA30325FBA48E2B94959076078599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80CC002" w14:textId="32EDBE51" w:rsidR="00A32ED4" w:rsidRPr="00565B06" w:rsidRDefault="00A32ED4" w:rsidP="00A32ED4">
      <w:pPr>
        <w:pStyle w:val="Heading2"/>
      </w:pPr>
      <w:r>
        <w:t>Bachelor</w:t>
      </w:r>
      <w:r w:rsidR="00635F1F">
        <w:t>’</w:t>
      </w:r>
      <w:r>
        <w:t>s</w:t>
      </w:r>
      <w:r w:rsidRPr="00565B06">
        <w:t>|</w:t>
      </w:r>
      <w:r>
        <w:t xml:space="preserve"> </w:t>
      </w:r>
      <w:r>
        <w:rPr>
          <w:rStyle w:val="Emphasis"/>
        </w:rPr>
        <w:t>Vidyalankar Institute of Technology, Wadala</w:t>
      </w:r>
    </w:p>
    <w:p w14:paraId="0C2ECF31" w14:textId="390C89B6" w:rsidR="00A32ED4" w:rsidRDefault="00A32ED4" w:rsidP="00A32ED4">
      <w:pPr>
        <w:pStyle w:val="Heading3"/>
      </w:pPr>
      <w:r>
        <w:t>2020</w:t>
      </w:r>
      <w:r w:rsidRPr="00565B06">
        <w:t xml:space="preserve"> – </w:t>
      </w:r>
      <w:r>
        <w:t>present</w:t>
      </w:r>
    </w:p>
    <w:p w14:paraId="7ACF42B2" w14:textId="061BE3DF" w:rsidR="00A32ED4" w:rsidRDefault="00A32ED4" w:rsidP="00A32ED4">
      <w:r>
        <w:t>Currently Second Year Computer Science Student</w:t>
      </w:r>
    </w:p>
    <w:p w14:paraId="01AF75EB" w14:textId="77777777" w:rsidR="00A32ED4" w:rsidRPr="00565B06" w:rsidRDefault="00A32ED4" w:rsidP="00A32ED4">
      <w:pPr>
        <w:pStyle w:val="Heading2"/>
      </w:pPr>
      <w:r>
        <w:t xml:space="preserve">Diploma </w:t>
      </w:r>
      <w:r w:rsidRPr="00565B06">
        <w:t>|</w:t>
      </w:r>
      <w:r>
        <w:t xml:space="preserve"> </w:t>
      </w:r>
      <w:r>
        <w:rPr>
          <w:rStyle w:val="Emphasis"/>
        </w:rPr>
        <w:t>Government Polytechnic, Mumbai</w:t>
      </w:r>
    </w:p>
    <w:p w14:paraId="434B6DA5" w14:textId="726F13CF" w:rsidR="00A32ED4" w:rsidRDefault="00A32ED4" w:rsidP="00A32ED4">
      <w:pPr>
        <w:pStyle w:val="Heading3"/>
      </w:pPr>
      <w:r>
        <w:t>2017</w:t>
      </w:r>
      <w:r w:rsidRPr="00565B06">
        <w:t xml:space="preserve"> – </w:t>
      </w:r>
      <w:r>
        <w:t>2020</w:t>
      </w:r>
    </w:p>
    <w:p w14:paraId="6E850F79" w14:textId="24374AA9" w:rsidR="00A32ED4" w:rsidRDefault="00A32ED4" w:rsidP="00A32ED4">
      <w:r>
        <w:t xml:space="preserve">Passed with </w:t>
      </w:r>
      <w:r w:rsidR="007D78DD">
        <w:t>92.7</w:t>
      </w:r>
      <w:r>
        <w:t>%</w:t>
      </w:r>
    </w:p>
    <w:p w14:paraId="5CCA6578" w14:textId="57262C79" w:rsidR="007C0E0E" w:rsidRPr="00565B06" w:rsidRDefault="004C5F0B" w:rsidP="00B47E1E">
      <w:pPr>
        <w:pStyle w:val="Heading2"/>
      </w:pPr>
      <w:r>
        <w:t>SSC</w:t>
      </w:r>
      <w:r w:rsidR="007C0E0E" w:rsidRPr="00565B06">
        <w:t xml:space="preserve"> | </w:t>
      </w:r>
      <w:proofErr w:type="spellStart"/>
      <w:r>
        <w:rPr>
          <w:rStyle w:val="Emphasis"/>
        </w:rPr>
        <w:t>Anuyog</w:t>
      </w:r>
      <w:proofErr w:type="spellEnd"/>
      <w:r>
        <w:rPr>
          <w:rStyle w:val="Emphasis"/>
        </w:rPr>
        <w:t xml:space="preserve"> Vidyalaya</w:t>
      </w:r>
    </w:p>
    <w:p w14:paraId="5BA39857" w14:textId="77777777" w:rsidR="007C0E0E" w:rsidRPr="00565B06" w:rsidRDefault="004C5F0B" w:rsidP="004F199F">
      <w:pPr>
        <w:pStyle w:val="Heading3"/>
      </w:pPr>
      <w:r>
        <w:t>2007</w:t>
      </w:r>
      <w:r w:rsidR="007C0E0E" w:rsidRPr="00565B06">
        <w:t xml:space="preserve"> – </w:t>
      </w:r>
      <w:r>
        <w:t>2017</w:t>
      </w:r>
    </w:p>
    <w:p w14:paraId="5974C995" w14:textId="770193FC" w:rsidR="007C0E0E" w:rsidRPr="00565B06" w:rsidRDefault="004C5F0B" w:rsidP="007C0E0E">
      <w:r>
        <w:t>Passed with 89%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88BA06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0664459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bidi="mr-IN"/>
              </w:rPr>
              <mc:AlternateContent>
                <mc:Choice Requires="wpg">
                  <w:drawing>
                    <wp:inline distT="0" distB="0" distL="0" distR="0" wp14:anchorId="4FD26074" wp14:editId="54CB1B1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07D77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E5907C4" w14:textId="77777777" w:rsidR="005E088C" w:rsidRPr="00565B06" w:rsidRDefault="00787F86" w:rsidP="00787F86">
            <w:pPr>
              <w:pStyle w:val="Heading1"/>
              <w:outlineLvl w:val="0"/>
            </w:pPr>
            <w:r>
              <w:t>technical Skills</w:t>
            </w:r>
          </w:p>
        </w:tc>
      </w:tr>
    </w:tbl>
    <w:p w14:paraId="7F946939" w14:textId="77777777" w:rsidR="005E088C" w:rsidRPr="00565B06" w:rsidRDefault="00787F86" w:rsidP="00B47E1E">
      <w:pPr>
        <w:pStyle w:val="Heading2"/>
      </w:pPr>
      <w:r>
        <w:t>Front-End</w:t>
      </w:r>
      <w:r w:rsidR="005E088C" w:rsidRPr="00565B06">
        <w:t xml:space="preserve">| </w:t>
      </w:r>
      <w:r w:rsidR="00FB41A6">
        <w:rPr>
          <w:rStyle w:val="Emphasis"/>
        </w:rPr>
        <w:t>Intermediate</w:t>
      </w:r>
    </w:p>
    <w:p w14:paraId="063B3A35" w14:textId="70302F3F" w:rsidR="00845195" w:rsidRPr="00845195" w:rsidRDefault="00787F86" w:rsidP="00845195">
      <w:pPr>
        <w:pStyle w:val="Heading3"/>
        <w:rPr>
          <w:rFonts w:asciiTheme="minorHAnsi" w:eastAsiaTheme="minorHAnsi" w:hAnsiTheme="minorHAnsi" w:cstheme="minorBidi"/>
          <w:caps w:val="0"/>
          <w:sz w:val="22"/>
          <w:szCs w:val="22"/>
        </w:rPr>
      </w:pPr>
      <w:r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>HTML5, CSS3</w:t>
      </w:r>
      <w:r w:rsidR="00A32ED4"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 xml:space="preserve">, </w:t>
      </w:r>
      <w:r w:rsidR="00A32ED4"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>Java</w:t>
      </w:r>
      <w:r w:rsidR="00845195">
        <w:rPr>
          <w:rFonts w:asciiTheme="minorHAnsi" w:eastAsiaTheme="minorHAnsi" w:hAnsiTheme="minorHAnsi" w:cstheme="minorBidi"/>
          <w:caps w:val="0"/>
          <w:sz w:val="22"/>
          <w:szCs w:val="22"/>
        </w:rPr>
        <w:t>S</w:t>
      </w:r>
      <w:r w:rsidR="00A32ED4"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>cript</w:t>
      </w:r>
      <w:r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 xml:space="preserve">, Bootstrap, </w:t>
      </w:r>
      <w:r w:rsidR="00845195">
        <w:rPr>
          <w:rFonts w:asciiTheme="minorHAnsi" w:eastAsiaTheme="minorHAnsi" w:hAnsiTheme="minorHAnsi" w:cstheme="minorBidi"/>
          <w:caps w:val="0"/>
          <w:sz w:val="22"/>
          <w:szCs w:val="22"/>
        </w:rPr>
        <w:t>React</w:t>
      </w:r>
    </w:p>
    <w:p w14:paraId="622234FB" w14:textId="77777777" w:rsidR="00787F86" w:rsidRPr="00565B06" w:rsidRDefault="00787F86" w:rsidP="00787F86">
      <w:pPr>
        <w:pStyle w:val="Heading2"/>
      </w:pPr>
      <w:r>
        <w:t>Back-End</w:t>
      </w:r>
      <w:r w:rsidRPr="00565B06">
        <w:t xml:space="preserve">| </w:t>
      </w:r>
      <w:r w:rsidR="00FB41A6">
        <w:rPr>
          <w:rStyle w:val="Emphasis"/>
        </w:rPr>
        <w:t>Basics</w:t>
      </w:r>
    </w:p>
    <w:p w14:paraId="15768DE5" w14:textId="3D57B969" w:rsidR="00787F86" w:rsidRPr="00845195" w:rsidRDefault="00787F86" w:rsidP="00845195">
      <w:pPr>
        <w:pStyle w:val="Heading3"/>
        <w:rPr>
          <w:rFonts w:asciiTheme="minorHAnsi" w:eastAsiaTheme="minorHAnsi" w:hAnsiTheme="minorHAnsi" w:cstheme="minorBidi"/>
          <w:caps w:val="0"/>
          <w:sz w:val="22"/>
          <w:szCs w:val="22"/>
        </w:rPr>
      </w:pPr>
      <w:r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 xml:space="preserve">Node.js, </w:t>
      </w:r>
      <w:r w:rsidR="00845195">
        <w:rPr>
          <w:rFonts w:asciiTheme="minorHAnsi" w:eastAsiaTheme="minorHAnsi" w:hAnsiTheme="minorHAnsi" w:cstheme="minorBidi"/>
          <w:caps w:val="0"/>
          <w:sz w:val="22"/>
          <w:szCs w:val="22"/>
        </w:rPr>
        <w:t>E</w:t>
      </w:r>
      <w:r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>xpress.js</w:t>
      </w:r>
    </w:p>
    <w:p w14:paraId="002E477D" w14:textId="561CAF19" w:rsidR="00787F86" w:rsidRPr="00565B06" w:rsidRDefault="00787F86" w:rsidP="00787F86">
      <w:pPr>
        <w:pStyle w:val="Heading2"/>
      </w:pPr>
      <w:r>
        <w:t>Database</w:t>
      </w:r>
      <w:r w:rsidRPr="00565B06">
        <w:t xml:space="preserve">| </w:t>
      </w:r>
      <w:r w:rsidR="00644E2A">
        <w:rPr>
          <w:rStyle w:val="Emphasis"/>
        </w:rPr>
        <w:t>Basics</w:t>
      </w:r>
    </w:p>
    <w:p w14:paraId="06086708" w14:textId="78AF4973" w:rsidR="005E088C" w:rsidRDefault="00787F86" w:rsidP="00845195">
      <w:pPr>
        <w:pStyle w:val="Heading3"/>
        <w:rPr>
          <w:rFonts w:asciiTheme="minorHAnsi" w:eastAsiaTheme="minorHAnsi" w:hAnsiTheme="minorHAnsi" w:cstheme="minorBidi"/>
          <w:caps w:val="0"/>
          <w:sz w:val="22"/>
          <w:szCs w:val="22"/>
        </w:rPr>
      </w:pPr>
      <w:r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>SQL, Mongo</w:t>
      </w:r>
      <w:r w:rsidR="00845195">
        <w:rPr>
          <w:rFonts w:asciiTheme="minorHAnsi" w:eastAsiaTheme="minorHAnsi" w:hAnsiTheme="minorHAnsi" w:cstheme="minorBidi"/>
          <w:caps w:val="0"/>
          <w:sz w:val="22"/>
          <w:szCs w:val="22"/>
        </w:rPr>
        <w:t>DB</w:t>
      </w:r>
    </w:p>
    <w:p w14:paraId="77A1B49D" w14:textId="77777777" w:rsidR="007E5E5F" w:rsidRPr="007E5E5F" w:rsidRDefault="007E5E5F" w:rsidP="007E5E5F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3E621C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B65471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bidi="mr-IN"/>
              </w:rPr>
              <mc:AlternateContent>
                <mc:Choice Requires="wpg">
                  <w:drawing>
                    <wp:inline distT="0" distB="0" distL="0" distR="0" wp14:anchorId="0EDABF69" wp14:editId="78EDDD42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1032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7661FFE" w14:textId="77777777" w:rsidR="00143224" w:rsidRPr="00565B06" w:rsidRDefault="00787F86" w:rsidP="00AD6216">
            <w:pPr>
              <w:pStyle w:val="Heading1"/>
              <w:outlineLvl w:val="0"/>
            </w:pPr>
            <w:r>
              <w:t xml:space="preserve">non-technical </w:t>
            </w:r>
            <w:sdt>
              <w:sdtPr>
                <w:alias w:val="Skills:"/>
                <w:tag w:val="Skills:"/>
                <w:id w:val="-925109897"/>
                <w:placeholder>
                  <w:docPart w:val="4A84DFA5532C4D3CA53B1A17F591075F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10FED466" w14:textId="77777777" w:rsidTr="00565B06">
        <w:tc>
          <w:tcPr>
            <w:tcW w:w="4320" w:type="dxa"/>
          </w:tcPr>
          <w:p w14:paraId="1EAB76BD" w14:textId="7F2FA873" w:rsidR="00143224" w:rsidRPr="00565B06" w:rsidRDefault="004C5F0B" w:rsidP="00565B06">
            <w:pPr>
              <w:pStyle w:val="ListBullet"/>
              <w:spacing w:after="80"/>
            </w:pPr>
            <w:r>
              <w:t xml:space="preserve">Organization </w:t>
            </w:r>
          </w:p>
          <w:p w14:paraId="32F6EC28" w14:textId="51D11E21" w:rsidR="00316CE4" w:rsidRDefault="00635F1F" w:rsidP="004C5F0B">
            <w:pPr>
              <w:pStyle w:val="ListBullet"/>
              <w:spacing w:after="80"/>
            </w:pPr>
            <w:r>
              <w:t>Planning</w:t>
            </w:r>
          </w:p>
          <w:p w14:paraId="45CE768C" w14:textId="2D0AB7D1" w:rsidR="004C5F0B" w:rsidRPr="00565B06" w:rsidRDefault="00635F1F" w:rsidP="004C5F0B">
            <w:pPr>
              <w:pStyle w:val="ListBullet"/>
              <w:spacing w:after="80"/>
            </w:pPr>
            <w:r w:rsidRPr="00635F1F">
              <w:t>Adaptability</w:t>
            </w:r>
          </w:p>
        </w:tc>
        <w:tc>
          <w:tcPr>
            <w:tcW w:w="4320" w:type="dxa"/>
            <w:tcMar>
              <w:left w:w="576" w:type="dxa"/>
            </w:tcMar>
          </w:tcPr>
          <w:p w14:paraId="1CA6C5A8" w14:textId="77777777" w:rsidR="00143224" w:rsidRPr="00565B06" w:rsidRDefault="004C5F0B" w:rsidP="00565B06">
            <w:pPr>
              <w:pStyle w:val="ListBullet"/>
              <w:spacing w:after="80"/>
            </w:pPr>
            <w:r>
              <w:t>Attention to Details</w:t>
            </w:r>
          </w:p>
          <w:p w14:paraId="44F98DFB" w14:textId="77777777" w:rsidR="00F904FC" w:rsidRPr="00565B06" w:rsidRDefault="004C5F0B" w:rsidP="00565B06">
            <w:pPr>
              <w:pStyle w:val="ListBullet"/>
              <w:spacing w:after="80"/>
            </w:pPr>
            <w:r>
              <w:t>Communication</w:t>
            </w:r>
          </w:p>
          <w:p w14:paraId="6EA4C124" w14:textId="77777777" w:rsidR="007E5E5F" w:rsidRDefault="00C2680F" w:rsidP="007E5E5F">
            <w:pPr>
              <w:pStyle w:val="ListBullet"/>
              <w:spacing w:after="80"/>
            </w:pPr>
            <w:r>
              <w:t>Public Speaking</w:t>
            </w:r>
          </w:p>
          <w:p w14:paraId="34C8A8C1" w14:textId="0318EF66" w:rsidR="007E5E5F" w:rsidRPr="00565B06" w:rsidRDefault="007E5E5F" w:rsidP="007E5E5F">
            <w:pPr>
              <w:pStyle w:val="ListBullet"/>
              <w:spacing w:after="8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7CCD2CF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B271031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  <w:lang w:bidi="mr-IN"/>
              </w:rPr>
              <mc:AlternateContent>
                <mc:Choice Requires="wpg">
                  <w:drawing>
                    <wp:inline distT="0" distB="0" distL="0" distR="0" wp14:anchorId="584E1D11" wp14:editId="47BE0B3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0D9FA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4A4F80D" w14:textId="77777777" w:rsidR="00AC7C34" w:rsidRPr="00565B06" w:rsidRDefault="00FB41A6" w:rsidP="00FB41A6">
            <w:pPr>
              <w:pStyle w:val="Heading1"/>
              <w:outlineLvl w:val="0"/>
            </w:pPr>
            <w:r>
              <w:t>Interests</w:t>
            </w:r>
          </w:p>
        </w:tc>
      </w:tr>
    </w:tbl>
    <w:p w14:paraId="57BFF8A2" w14:textId="1F597B8C" w:rsidR="007A0F44" w:rsidRPr="00565B06" w:rsidRDefault="00635F1F" w:rsidP="00316CE4">
      <w:r>
        <w:t>When I am not thinking about computers, I like to watch cinema, read books, or listen to music.</w:t>
      </w:r>
      <w:r w:rsidR="00845195">
        <w:t xml:space="preserve"> </w:t>
      </w:r>
      <w:r>
        <w:t>I also enjoy collecting old or rare coins!</w:t>
      </w:r>
    </w:p>
    <w:sectPr w:rsidR="007A0F44" w:rsidRPr="00565B06" w:rsidSect="00FB41A6">
      <w:footerReference w:type="default" r:id="rId14"/>
      <w:headerReference w:type="first" r:id="rId15"/>
      <w:pgSz w:w="12240" w:h="15840" w:code="1"/>
      <w:pgMar w:top="360" w:right="1440" w:bottom="36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EAF37" w14:textId="77777777" w:rsidR="00224D5D" w:rsidRDefault="00224D5D" w:rsidP="00F534FB">
      <w:pPr>
        <w:spacing w:after="0"/>
      </w:pPr>
      <w:r>
        <w:separator/>
      </w:r>
    </w:p>
  </w:endnote>
  <w:endnote w:type="continuationSeparator" w:id="0">
    <w:p w14:paraId="774A07B5" w14:textId="77777777" w:rsidR="00224D5D" w:rsidRDefault="00224D5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847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6BC63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6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D6EB" w14:textId="77777777" w:rsidR="00224D5D" w:rsidRDefault="00224D5D" w:rsidP="00F534FB">
      <w:pPr>
        <w:spacing w:after="0"/>
      </w:pPr>
      <w:r>
        <w:separator/>
      </w:r>
    </w:p>
  </w:footnote>
  <w:footnote w:type="continuationSeparator" w:id="0">
    <w:p w14:paraId="6915CA54" w14:textId="77777777" w:rsidR="00224D5D" w:rsidRDefault="00224D5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DA39" w14:textId="77777777" w:rsidR="005324B1" w:rsidRDefault="005324B1">
    <w:pPr>
      <w:pStyle w:val="Header"/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138D25A" wp14:editId="2BEAB34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BD2376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F0B"/>
    <w:rsid w:val="00002750"/>
    <w:rsid w:val="00003CC9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015D0"/>
    <w:rsid w:val="00101965"/>
    <w:rsid w:val="00121268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668B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4D5D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5F0B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4D5B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1A66"/>
    <w:rsid w:val="0062239B"/>
    <w:rsid w:val="00625B8A"/>
    <w:rsid w:val="00635F1F"/>
    <w:rsid w:val="00644D4E"/>
    <w:rsid w:val="00644E2A"/>
    <w:rsid w:val="00646D01"/>
    <w:rsid w:val="00661152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87F86"/>
    <w:rsid w:val="00790E98"/>
    <w:rsid w:val="00795A96"/>
    <w:rsid w:val="007A0F44"/>
    <w:rsid w:val="007A729F"/>
    <w:rsid w:val="007B3F4F"/>
    <w:rsid w:val="007C0E0E"/>
    <w:rsid w:val="007C153D"/>
    <w:rsid w:val="007C333C"/>
    <w:rsid w:val="007C34A8"/>
    <w:rsid w:val="007D78DD"/>
    <w:rsid w:val="007E5E5F"/>
    <w:rsid w:val="007E7052"/>
    <w:rsid w:val="007F71A4"/>
    <w:rsid w:val="008030EE"/>
    <w:rsid w:val="00812148"/>
    <w:rsid w:val="00814B43"/>
    <w:rsid w:val="00814FA5"/>
    <w:rsid w:val="0083016A"/>
    <w:rsid w:val="00831D09"/>
    <w:rsid w:val="00845195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2F37"/>
    <w:rsid w:val="009F391D"/>
    <w:rsid w:val="00A1144C"/>
    <w:rsid w:val="00A1329C"/>
    <w:rsid w:val="00A25023"/>
    <w:rsid w:val="00A2760D"/>
    <w:rsid w:val="00A32ED4"/>
    <w:rsid w:val="00A42CE4"/>
    <w:rsid w:val="00A56B81"/>
    <w:rsid w:val="00A6314E"/>
    <w:rsid w:val="00A77B4D"/>
    <w:rsid w:val="00A8052D"/>
    <w:rsid w:val="00A85717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4BB8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680F"/>
    <w:rsid w:val="00C3233C"/>
    <w:rsid w:val="00C3763A"/>
    <w:rsid w:val="00C60281"/>
    <w:rsid w:val="00C7145E"/>
    <w:rsid w:val="00C779DA"/>
    <w:rsid w:val="00C814F7"/>
    <w:rsid w:val="00C81C04"/>
    <w:rsid w:val="00C91B4B"/>
    <w:rsid w:val="00C93DE1"/>
    <w:rsid w:val="00CA1ED0"/>
    <w:rsid w:val="00CA2E0A"/>
    <w:rsid w:val="00CA569F"/>
    <w:rsid w:val="00CB3192"/>
    <w:rsid w:val="00CC1E5C"/>
    <w:rsid w:val="00CD1043"/>
    <w:rsid w:val="00CD5547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695"/>
    <w:rsid w:val="00F35A06"/>
    <w:rsid w:val="00F435D3"/>
    <w:rsid w:val="00F46425"/>
    <w:rsid w:val="00F5078D"/>
    <w:rsid w:val="00F534FB"/>
    <w:rsid w:val="00F56FFE"/>
    <w:rsid w:val="00F613B2"/>
    <w:rsid w:val="00F904FC"/>
    <w:rsid w:val="00F935BF"/>
    <w:rsid w:val="00F94EB5"/>
    <w:rsid w:val="00FA4359"/>
    <w:rsid w:val="00FA4C84"/>
    <w:rsid w:val="00FB0F18"/>
    <w:rsid w:val="00FB41A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F05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ED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F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F1F"/>
    <w:rPr>
      <w:rFonts w:asciiTheme="majorHAnsi" w:eastAsiaTheme="majorEastAsia" w:hAnsiTheme="majorHAnsi" w:cstheme="majorBidi"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8DF87C235043A2B14B2910114D8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20EB4-0440-463A-A49B-BCC61A38082E}"/>
      </w:docPartPr>
      <w:docPartBody>
        <w:p w:rsidR="004B688D" w:rsidRDefault="00E16CF9">
          <w:pPr>
            <w:pStyle w:val="1C8DF87C235043A2B14B2910114D8E53"/>
          </w:pPr>
          <w:r w:rsidRPr="009D0878">
            <w:t>Address</w:t>
          </w:r>
        </w:p>
      </w:docPartBody>
    </w:docPart>
    <w:docPart>
      <w:docPartPr>
        <w:name w:val="D8E4AF6820444104AC6A523976643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72A65-8C91-4709-9524-D9FCE36091A7}"/>
      </w:docPartPr>
      <w:docPartBody>
        <w:p w:rsidR="004B688D" w:rsidRDefault="00E16CF9">
          <w:pPr>
            <w:pStyle w:val="D8E4AF6820444104AC6A523976643923"/>
          </w:pPr>
          <w:r w:rsidRPr="009D0878">
            <w:t>Phone</w:t>
          </w:r>
        </w:p>
      </w:docPartBody>
    </w:docPart>
    <w:docPart>
      <w:docPartPr>
        <w:name w:val="0631C158E1BE44E29B679137D7743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5FD8-98AB-42B4-B2F6-DD2765D19832}"/>
      </w:docPartPr>
      <w:docPartBody>
        <w:p w:rsidR="004B688D" w:rsidRDefault="00E16CF9">
          <w:pPr>
            <w:pStyle w:val="0631C158E1BE44E29B679137D7743321"/>
          </w:pPr>
          <w:r w:rsidRPr="009D0878">
            <w:t>Email</w:t>
          </w:r>
        </w:p>
      </w:docPartBody>
    </w:docPart>
    <w:docPart>
      <w:docPartPr>
        <w:name w:val="F6F0BE5A69FF4FB6A3E2128C458AE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A5D89-709E-4780-899C-241C3130EE29}"/>
      </w:docPartPr>
      <w:docPartBody>
        <w:p w:rsidR="004B688D" w:rsidRDefault="00E16CF9">
          <w:pPr>
            <w:pStyle w:val="F6F0BE5A69FF4FB6A3E2128C458AEA05"/>
          </w:pPr>
          <w:r w:rsidRPr="009D0878">
            <w:t>LinkedIn Profile</w:t>
          </w:r>
        </w:p>
      </w:docPartBody>
    </w:docPart>
    <w:docPart>
      <w:docPartPr>
        <w:name w:val="F51240E9C32848459495E7A6338E6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772A4-3A71-4274-A394-4B7F74DD4DF3}"/>
      </w:docPartPr>
      <w:docPartBody>
        <w:p w:rsidR="004B688D" w:rsidRDefault="00E16CF9">
          <w:pPr>
            <w:pStyle w:val="F51240E9C32848459495E7A6338E6FB8"/>
          </w:pPr>
          <w:r w:rsidRPr="009D0878">
            <w:t>Twitter/Blog/Portfolio</w:t>
          </w:r>
        </w:p>
      </w:docPartBody>
    </w:docPart>
    <w:docPart>
      <w:docPartPr>
        <w:name w:val="0FBA30325FBA48E2B949590760785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BCAD7-72BE-4238-A5CE-9138908EED0A}"/>
      </w:docPartPr>
      <w:docPartBody>
        <w:p w:rsidR="004B688D" w:rsidRDefault="00E16CF9">
          <w:pPr>
            <w:pStyle w:val="0FBA30325FBA48E2B949590760785997"/>
          </w:pPr>
          <w:r w:rsidRPr="00565B06">
            <w:t>Education</w:t>
          </w:r>
        </w:p>
      </w:docPartBody>
    </w:docPart>
    <w:docPart>
      <w:docPartPr>
        <w:name w:val="4A84DFA5532C4D3CA53B1A17F591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ADBFE-92EB-4B47-B463-6D8C4599D700}"/>
      </w:docPartPr>
      <w:docPartBody>
        <w:p w:rsidR="004B688D" w:rsidRDefault="00E16CF9">
          <w:pPr>
            <w:pStyle w:val="4A84DFA5532C4D3CA53B1A17F591075F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CF9"/>
    <w:rsid w:val="00157474"/>
    <w:rsid w:val="004B688D"/>
    <w:rsid w:val="00CD5F38"/>
    <w:rsid w:val="00E1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8DF87C235043A2B14B2910114D8E53">
    <w:name w:val="1C8DF87C235043A2B14B2910114D8E53"/>
    <w:rPr>
      <w:rFonts w:cs="Mangal"/>
    </w:rPr>
  </w:style>
  <w:style w:type="paragraph" w:customStyle="1" w:styleId="D8E4AF6820444104AC6A523976643923">
    <w:name w:val="D8E4AF6820444104AC6A523976643923"/>
    <w:rPr>
      <w:rFonts w:cs="Mangal"/>
    </w:rPr>
  </w:style>
  <w:style w:type="paragraph" w:customStyle="1" w:styleId="0631C158E1BE44E29B679137D7743321">
    <w:name w:val="0631C158E1BE44E29B679137D7743321"/>
    <w:rPr>
      <w:rFonts w:cs="Mangal"/>
    </w:rPr>
  </w:style>
  <w:style w:type="paragraph" w:customStyle="1" w:styleId="F6F0BE5A69FF4FB6A3E2128C458AEA05">
    <w:name w:val="F6F0BE5A69FF4FB6A3E2128C458AEA05"/>
    <w:rPr>
      <w:rFonts w:cs="Mangal"/>
    </w:rPr>
  </w:style>
  <w:style w:type="paragraph" w:customStyle="1" w:styleId="F51240E9C32848459495E7A6338E6FB8">
    <w:name w:val="F51240E9C32848459495E7A6338E6FB8"/>
    <w:rPr>
      <w:rFonts w:cs="Mangal"/>
    </w:rPr>
  </w:style>
  <w:style w:type="paragraph" w:customStyle="1" w:styleId="0FBA30325FBA48E2B949590760785997">
    <w:name w:val="0FBA30325FBA48E2B949590760785997"/>
    <w:rPr>
      <w:rFonts w:cs="Mangal"/>
    </w:rPr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A84DFA5532C4D3CA53B1A17F591075F">
    <w:name w:val="4A84DFA5532C4D3CA53B1A17F591075F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21/B, Shriram Niwas Chawl, Pipeline, Khar(E), Mumbai 400051</CompanyAddress>
  <CompanyPhone>80824 46387</CompanyPhone>
  <CompanyFax/>
  <CompanyEmail>7joshikaushal@gmail.com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BF3E6B-E72D-44CB-8B48-DACD0D87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7JKaushal</cp:keywords>
  <dc:description/>
  <cp:lastModifiedBy/>
  <cp:revision>1</cp:revision>
  <dcterms:created xsi:type="dcterms:W3CDTF">2021-06-04T15:33:00Z</dcterms:created>
  <dcterms:modified xsi:type="dcterms:W3CDTF">2021-06-04T18:29:00Z</dcterms:modified>
  <cp:category/>
  <cp:contentStatus>7JKaushal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