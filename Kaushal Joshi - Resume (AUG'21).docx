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99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4974"/>
        <w:gridCol w:w="3675"/>
        <w:gridCol w:w="128"/>
      </w:tblGrid>
      <w:tr w:rsidR="007A0F44" w:rsidRPr="00565B06" w14:paraId="1C0BCBD4" w14:textId="77777777" w:rsidTr="007D78DD">
        <w:trPr>
          <w:gridBefore w:val="1"/>
          <w:wBefore w:w="725" w:type="dxa"/>
          <w:trHeight w:hRule="exact" w:val="1825"/>
        </w:trPr>
        <w:tc>
          <w:tcPr>
            <w:tcW w:w="4974" w:type="dxa"/>
            <w:tcMar>
              <w:right w:w="144" w:type="dxa"/>
            </w:tcMar>
            <w:vAlign w:val="bottom"/>
          </w:tcPr>
          <w:p w14:paraId="70024CFD" w14:textId="77777777" w:rsidR="007A0F44" w:rsidRPr="00565B06" w:rsidRDefault="004C5F0B" w:rsidP="00174A87">
            <w:pPr>
              <w:pStyle w:val="Title"/>
            </w:pPr>
            <w:r>
              <w:t>kaushal</w:t>
            </w:r>
          </w:p>
          <w:p w14:paraId="235072A2" w14:textId="77777777" w:rsidR="007A0F44" w:rsidRPr="00565B06" w:rsidRDefault="004C5F0B" w:rsidP="004C5F0B">
            <w:pPr>
              <w:pStyle w:val="Subtitle"/>
            </w:pPr>
            <w:r>
              <w:t>joshi</w:t>
            </w:r>
          </w:p>
        </w:tc>
        <w:tc>
          <w:tcPr>
            <w:tcW w:w="3803" w:type="dxa"/>
            <w:gridSpan w:val="2"/>
            <w:tcMar>
              <w:left w:w="144" w:type="dxa"/>
            </w:tcMar>
            <w:vAlign w:val="bottom"/>
          </w:tcPr>
          <w:p w14:paraId="604A79E8" w14:textId="77777777" w:rsidR="007A0F44" w:rsidRDefault="00F65D5A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1C8DF87C235043A2B14B2910114D8E5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4C5F0B">
                  <w:t>21/B, Shriram Niwas Chawl, Pipeline, Khar(E), Mumbai 400051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AB249D9" wp14:editId="24C7F25C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1B8C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43396F2" w14:textId="4FF1C1BA" w:rsidR="007A0F44" w:rsidRDefault="00F65D5A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D8E4AF6820444104AC6A52397664392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C5F0B">
                  <w:t>80824 46387</w:t>
                </w:r>
              </w:sdtContent>
            </w:sdt>
            <w:r w:rsidR="00F35695">
              <w:t xml:space="preserve"> </w:t>
            </w:r>
            <w:r w:rsidR="007A0F44">
              <w:t xml:space="preserve">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5A975E3" wp14:editId="711C3D5C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76566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A327756" w14:textId="4B86ED0E" w:rsidR="007A0F44" w:rsidRDefault="00F65D5A" w:rsidP="00795A96">
            <w:pPr>
              <w:pStyle w:val="ContactInfo"/>
              <w:ind w:left="2160" w:hanging="2160"/>
            </w:pPr>
            <w:sdt>
              <w:sdtPr>
                <w:alias w:val="Enter email:"/>
                <w:tag w:val="Enter email:"/>
                <w:id w:val="479813182"/>
                <w:placeholder>
                  <w:docPart w:val="0631C158E1BE44E29B679137D774332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4C5F0B">
                  <w:t>7joshikaushal@gmail.com</w:t>
                </w:r>
              </w:sdtContent>
            </w:sdt>
            <w:r w:rsidR="007A0F44">
              <w:t xml:space="preserve">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636ADF97" wp14:editId="2F7ED790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55F29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2D190BA4" w14:textId="6E35FEB6" w:rsidR="007A0F44" w:rsidRDefault="00F65D5A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F6F0BE5A69FF4FB6A3E2128C458AEA0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CB4722">
                  <w:t>7JKaushal</w:t>
                </w:r>
              </w:sdtContent>
            </w:sdt>
            <w:r w:rsidR="00661152">
              <w:t xml:space="preserve">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572FC25" wp14:editId="773FCF1C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42CA81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34E04D8C" w14:textId="74B5DD9D" w:rsidR="007A0F44" w:rsidRPr="00565B06" w:rsidRDefault="00F65D5A" w:rsidP="00831D09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F51240E9C32848459495E7A6338E6FB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064A42">
                  <w:t>Joshi-kaushal</w:t>
                </w:r>
              </w:sdtContent>
            </w:sdt>
            <w:r w:rsidR="007A0F44">
              <w:t xml:space="preserve">  </w:t>
            </w:r>
            <w:r w:rsidR="00544D5B">
              <w:object w:dxaOrig="1500" w:dyaOrig="1500" w14:anchorId="65F963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9pt" o:ole="">
                  <v:imagedata r:id="rId12" o:title=""/>
                </v:shape>
                <o:OLEObject Type="Embed" ProgID="PBrush" ShapeID="_x0000_i1025" DrawAspect="Content" ObjectID="_1688324544" r:id="rId13"/>
              </w:object>
            </w:r>
          </w:p>
        </w:tc>
      </w:tr>
      <w:tr w:rsidR="007D78DD" w:rsidRPr="00565B06" w14:paraId="611FF22A" w14:textId="77777777" w:rsidTr="007D78DD">
        <w:tblPrEx>
          <w:tblCellMar>
            <w:bottom w:w="0" w:type="dxa"/>
          </w:tblCellMar>
        </w:tblPrEx>
        <w:trPr>
          <w:gridAfter w:val="1"/>
          <w:wAfter w:w="128" w:type="dxa"/>
        </w:trPr>
        <w:tc>
          <w:tcPr>
            <w:tcW w:w="725" w:type="dxa"/>
            <w:tcMar>
              <w:right w:w="216" w:type="dxa"/>
            </w:tcMar>
            <w:vAlign w:val="bottom"/>
          </w:tcPr>
          <w:p w14:paraId="632FF5DD" w14:textId="1111091B" w:rsidR="007D78DD" w:rsidRPr="00565B06" w:rsidRDefault="007D78DD" w:rsidP="0052544A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971285" wp14:editId="1FAE5D9F">
                      <wp:extent cx="274320" cy="274320"/>
                      <wp:effectExtent l="9525" t="9525" r="1905" b="1905"/>
                      <wp:docPr id="12" name="Group 12" descr="Objectiv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8"/>
                                    <a:gd name="T2" fmla="*/ 43 w 869"/>
                                    <a:gd name="T3" fmla="*/ 0 h 108"/>
                                    <a:gd name="T4" fmla="*/ 44 w 869"/>
                                    <a:gd name="T5" fmla="*/ 0 h 108"/>
                                    <a:gd name="T6" fmla="*/ 45 w 869"/>
                                    <a:gd name="T7" fmla="*/ 1 h 108"/>
                                    <a:gd name="T8" fmla="*/ 45 w 869"/>
                                    <a:gd name="T9" fmla="*/ 1 h 108"/>
                                    <a:gd name="T10" fmla="*/ 46 w 869"/>
                                    <a:gd name="T11" fmla="*/ 2 h 108"/>
                                    <a:gd name="T12" fmla="*/ 46 w 869"/>
                                    <a:gd name="T13" fmla="*/ 3 h 108"/>
                                    <a:gd name="T14" fmla="*/ 46 w 869"/>
                                    <a:gd name="T15" fmla="*/ 4 h 108"/>
                                    <a:gd name="T16" fmla="*/ 45 w 869"/>
                                    <a:gd name="T17" fmla="*/ 5 h 108"/>
                                    <a:gd name="T18" fmla="*/ 45 w 869"/>
                                    <a:gd name="T19" fmla="*/ 5 h 108"/>
                                    <a:gd name="T20" fmla="*/ 44 w 869"/>
                                    <a:gd name="T21" fmla="*/ 6 h 108"/>
                                    <a:gd name="T22" fmla="*/ 43 w 869"/>
                                    <a:gd name="T23" fmla="*/ 6 h 108"/>
                                    <a:gd name="T24" fmla="*/ 3 w 869"/>
                                    <a:gd name="T25" fmla="*/ 6 h 108"/>
                                    <a:gd name="T26" fmla="*/ 2 w 869"/>
                                    <a:gd name="T27" fmla="*/ 6 h 108"/>
                                    <a:gd name="T28" fmla="*/ 1 w 869"/>
                                    <a:gd name="T29" fmla="*/ 5 h 108"/>
                                    <a:gd name="T30" fmla="*/ 1 w 869"/>
                                    <a:gd name="T31" fmla="*/ 5 h 108"/>
                                    <a:gd name="T32" fmla="*/ 0 w 869"/>
                                    <a:gd name="T33" fmla="*/ 4 h 108"/>
                                    <a:gd name="T34" fmla="*/ 0 w 869"/>
                                    <a:gd name="T35" fmla="*/ 3 h 108"/>
                                    <a:gd name="T36" fmla="*/ 0 w 869"/>
                                    <a:gd name="T37" fmla="*/ 2 h 108"/>
                                    <a:gd name="T38" fmla="*/ 1 w 869"/>
                                    <a:gd name="T39" fmla="*/ 1 h 108"/>
                                    <a:gd name="T40" fmla="*/ 1 w 869"/>
                                    <a:gd name="T41" fmla="*/ 1 h 108"/>
                                    <a:gd name="T42" fmla="*/ 2 w 869"/>
                                    <a:gd name="T43" fmla="*/ 0 h 108"/>
                                    <a:gd name="T44" fmla="*/ 3 w 869"/>
                                    <a:gd name="T45" fmla="*/ 0 h 108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8"/>
                                    <a:gd name="T2" fmla="*/ 43 w 869"/>
                                    <a:gd name="T3" fmla="*/ 0 h 108"/>
                                    <a:gd name="T4" fmla="*/ 44 w 869"/>
                                    <a:gd name="T5" fmla="*/ 0 h 108"/>
                                    <a:gd name="T6" fmla="*/ 45 w 869"/>
                                    <a:gd name="T7" fmla="*/ 1 h 108"/>
                                    <a:gd name="T8" fmla="*/ 45 w 869"/>
                                    <a:gd name="T9" fmla="*/ 1 h 108"/>
                                    <a:gd name="T10" fmla="*/ 46 w 869"/>
                                    <a:gd name="T11" fmla="*/ 2 h 108"/>
                                    <a:gd name="T12" fmla="*/ 46 w 869"/>
                                    <a:gd name="T13" fmla="*/ 3 h 108"/>
                                    <a:gd name="T14" fmla="*/ 46 w 869"/>
                                    <a:gd name="T15" fmla="*/ 4 h 108"/>
                                    <a:gd name="T16" fmla="*/ 45 w 869"/>
                                    <a:gd name="T17" fmla="*/ 5 h 108"/>
                                    <a:gd name="T18" fmla="*/ 45 w 869"/>
                                    <a:gd name="T19" fmla="*/ 5 h 108"/>
                                    <a:gd name="T20" fmla="*/ 44 w 869"/>
                                    <a:gd name="T21" fmla="*/ 6 h 108"/>
                                    <a:gd name="T22" fmla="*/ 43 w 869"/>
                                    <a:gd name="T23" fmla="*/ 6 h 108"/>
                                    <a:gd name="T24" fmla="*/ 3 w 869"/>
                                    <a:gd name="T25" fmla="*/ 6 h 108"/>
                                    <a:gd name="T26" fmla="*/ 2 w 869"/>
                                    <a:gd name="T27" fmla="*/ 6 h 108"/>
                                    <a:gd name="T28" fmla="*/ 1 w 869"/>
                                    <a:gd name="T29" fmla="*/ 5 h 108"/>
                                    <a:gd name="T30" fmla="*/ 1 w 869"/>
                                    <a:gd name="T31" fmla="*/ 5 h 108"/>
                                    <a:gd name="T32" fmla="*/ 0 w 869"/>
                                    <a:gd name="T33" fmla="*/ 4 h 108"/>
                                    <a:gd name="T34" fmla="*/ 0 w 869"/>
                                    <a:gd name="T35" fmla="*/ 3 h 108"/>
                                    <a:gd name="T36" fmla="*/ 0 w 869"/>
                                    <a:gd name="T37" fmla="*/ 2 h 108"/>
                                    <a:gd name="T38" fmla="*/ 1 w 869"/>
                                    <a:gd name="T39" fmla="*/ 1 h 108"/>
                                    <a:gd name="T40" fmla="*/ 1 w 869"/>
                                    <a:gd name="T41" fmla="*/ 1 h 108"/>
                                    <a:gd name="T42" fmla="*/ 2 w 869"/>
                                    <a:gd name="T43" fmla="*/ 0 h 108"/>
                                    <a:gd name="T44" fmla="*/ 3 w 869"/>
                                    <a:gd name="T45" fmla="*/ 0 h 108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9"/>
                                    <a:gd name="T2" fmla="*/ 43 w 869"/>
                                    <a:gd name="T3" fmla="*/ 0 h 109"/>
                                    <a:gd name="T4" fmla="*/ 44 w 869"/>
                                    <a:gd name="T5" fmla="*/ 0 h 109"/>
                                    <a:gd name="T6" fmla="*/ 45 w 869"/>
                                    <a:gd name="T7" fmla="*/ 1 h 109"/>
                                    <a:gd name="T8" fmla="*/ 45 w 869"/>
                                    <a:gd name="T9" fmla="*/ 1 h 109"/>
                                    <a:gd name="T10" fmla="*/ 46 w 869"/>
                                    <a:gd name="T11" fmla="*/ 2 h 109"/>
                                    <a:gd name="T12" fmla="*/ 46 w 869"/>
                                    <a:gd name="T13" fmla="*/ 3 h 109"/>
                                    <a:gd name="T14" fmla="*/ 46 w 869"/>
                                    <a:gd name="T15" fmla="*/ 3 h 109"/>
                                    <a:gd name="T16" fmla="*/ 45 w 869"/>
                                    <a:gd name="T17" fmla="*/ 4 h 109"/>
                                    <a:gd name="T18" fmla="*/ 45 w 869"/>
                                    <a:gd name="T19" fmla="*/ 4 h 109"/>
                                    <a:gd name="T20" fmla="*/ 44 w 869"/>
                                    <a:gd name="T21" fmla="*/ 5 h 109"/>
                                    <a:gd name="T22" fmla="*/ 43 w 869"/>
                                    <a:gd name="T23" fmla="*/ 5 h 109"/>
                                    <a:gd name="T24" fmla="*/ 3 w 869"/>
                                    <a:gd name="T25" fmla="*/ 5 h 109"/>
                                    <a:gd name="T26" fmla="*/ 2 w 869"/>
                                    <a:gd name="T27" fmla="*/ 5 h 109"/>
                                    <a:gd name="T28" fmla="*/ 1 w 869"/>
                                    <a:gd name="T29" fmla="*/ 4 h 109"/>
                                    <a:gd name="T30" fmla="*/ 1 w 869"/>
                                    <a:gd name="T31" fmla="*/ 4 h 109"/>
                                    <a:gd name="T32" fmla="*/ 0 w 869"/>
                                    <a:gd name="T33" fmla="*/ 3 h 109"/>
                                    <a:gd name="T34" fmla="*/ 0 w 869"/>
                                    <a:gd name="T35" fmla="*/ 3 h 109"/>
                                    <a:gd name="T36" fmla="*/ 0 w 869"/>
                                    <a:gd name="T37" fmla="*/ 2 h 109"/>
                                    <a:gd name="T38" fmla="*/ 1 w 869"/>
                                    <a:gd name="T39" fmla="*/ 1 h 109"/>
                                    <a:gd name="T40" fmla="*/ 1 w 869"/>
                                    <a:gd name="T41" fmla="*/ 1 h 109"/>
                                    <a:gd name="T42" fmla="*/ 2 w 869"/>
                                    <a:gd name="T43" fmla="*/ 0 h 109"/>
                                    <a:gd name="T44" fmla="*/ 3 w 869"/>
                                    <a:gd name="T45" fmla="*/ 0 h 109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35C796" id="Group 12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14nv3hkRAAAeeQAADgAAAAAAAAAAAAAAAAAuAgAAZHJzL2Uy&#10;b0RvYy54bWxQSwECLQAUAAYACAAAACEAGGrsh9kAAAADAQAADwAAAAAAAAAAAAAAAABzEwAAZHJz&#10;L2Rvd25yZXYueG1sUEsFBgAAAAAEAAQA8wAAAHkUAAAAAA=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2"/>
          </w:tcPr>
          <w:p w14:paraId="41F7F933" w14:textId="369490F5" w:rsidR="007D78DD" w:rsidRPr="00565B06" w:rsidRDefault="007D78DD" w:rsidP="0052544A">
            <w:pPr>
              <w:pStyle w:val="Heading1"/>
              <w:outlineLvl w:val="0"/>
            </w:pPr>
            <w:r>
              <w:t>about me</w:t>
            </w:r>
          </w:p>
        </w:tc>
      </w:tr>
    </w:tbl>
    <w:p w14:paraId="6C08D6DE" w14:textId="053ABF96" w:rsidR="007D78DD" w:rsidRPr="007D78DD" w:rsidRDefault="007D78DD" w:rsidP="007D78D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 am Kaushal Sharad Joshi, currently a </w:t>
      </w:r>
      <w:r w:rsidR="00455E0C">
        <w:rPr>
          <w:rFonts w:ascii="Segoe UI" w:hAnsi="Segoe UI" w:cs="Segoe UI"/>
          <w:sz w:val="21"/>
          <w:szCs w:val="21"/>
          <w:shd w:val="clear" w:color="auto" w:fill="FFFFFF"/>
        </w:rPr>
        <w:t>Juniors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at Mumbai University pursuing Bachelor's in Computer Engineering.</w:t>
      </w:r>
    </w:p>
    <w:p w14:paraId="612E9969" w14:textId="77777777" w:rsidR="00CB4722" w:rsidRPr="007D78DD" w:rsidRDefault="007D78DD" w:rsidP="007D78DD">
      <w:pPr>
        <w:pStyle w:val="Heading3"/>
        <w:rPr>
          <w:rFonts w:ascii="Segoe UI" w:eastAsiaTheme="minorHAnsi" w:hAnsi="Segoe UI" w:cs="Segoe UI"/>
          <w:caps w:val="0"/>
          <w:sz w:val="21"/>
          <w:szCs w:val="21"/>
          <w:shd w:val="clear" w:color="auto" w:fill="FFFFFF"/>
        </w:rPr>
      </w:pPr>
      <w:r w:rsidRPr="007D78DD">
        <w:rPr>
          <w:rFonts w:ascii="Segoe UI" w:eastAsiaTheme="minorHAnsi" w:hAnsi="Segoe UI" w:cs="Segoe UI"/>
          <w:caps w:val="0"/>
          <w:sz w:val="21"/>
          <w:szCs w:val="21"/>
          <w:shd w:val="clear" w:color="auto" w:fill="FFFFFF"/>
        </w:rPr>
        <w:t>Currently, I am exceling my knowledge in the field of web development using Full Stack JavaScript.</w:t>
      </w:r>
    </w:p>
    <w:p w14:paraId="01653056" w14:textId="77777777" w:rsidR="00032443" w:rsidRDefault="00032443" w:rsidP="009843D0">
      <w:pPr>
        <w:pStyle w:val="Icons"/>
      </w:pPr>
    </w:p>
    <w:p w14:paraId="41AB2689" w14:textId="5BD12429" w:rsidR="00032443" w:rsidRDefault="00032443" w:rsidP="009843D0">
      <w:pPr>
        <w:pStyle w:val="Icons"/>
        <w:sectPr w:rsidR="00032443" w:rsidSect="00064A42">
          <w:footerReference w:type="default" r:id="rId14"/>
          <w:headerReference w:type="first" r:id="rId15"/>
          <w:pgSz w:w="12240" w:h="15840" w:code="1"/>
          <w:pgMar w:top="360" w:right="1440" w:bottom="360" w:left="2160" w:header="432" w:footer="64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tbl>
      <w:tblPr>
        <w:tblStyle w:val="TableGrid"/>
        <w:tblW w:w="5426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685"/>
        <w:gridCol w:w="3710"/>
      </w:tblGrid>
      <w:tr w:rsidR="00CB4722" w:rsidRPr="00565B06" w14:paraId="7889D1A3" w14:textId="77777777" w:rsidTr="00032443">
        <w:tc>
          <w:tcPr>
            <w:tcW w:w="670" w:type="dxa"/>
            <w:tcMar>
              <w:right w:w="216" w:type="dxa"/>
            </w:tcMar>
            <w:vAlign w:val="bottom"/>
          </w:tcPr>
          <w:p w14:paraId="6307ADB8" w14:textId="17B97ADD" w:rsidR="00CB4722" w:rsidRPr="00565B06" w:rsidRDefault="00CB4722" w:rsidP="009843D0">
            <w:pPr>
              <w:pStyle w:val="Icons"/>
            </w:pPr>
            <w:r w:rsidRPr="00565B06">
              <w:rPr>
                <w:noProof/>
                <w:lang w:bidi="mr-IN"/>
              </w:rPr>
              <mc:AlternateContent>
                <mc:Choice Requires="wpg">
                  <w:drawing>
                    <wp:inline distT="0" distB="0" distL="0" distR="0" wp14:anchorId="34E787B4" wp14:editId="314DD278">
                      <wp:extent cx="274320" cy="274320"/>
                      <wp:effectExtent l="0" t="0" r="0" b="0"/>
                      <wp:docPr id="11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3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87605C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BZKD2VFhkAADaPAAAOAAAAAAAAAAAAAAAAAC4CAABkcnMvZTJvRG9jLnht&#10;bFBLAQItABQABgAIAAAAIQAYauyH2QAAAAMBAAAPAAAAAAAAAAAAAAAAAHAbAABkcnMvZG93bnJl&#10;di54bWxQSwUGAAAAAAQABADzAAAAdh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27" w:type="dxa"/>
          </w:tcPr>
          <w:p w14:paraId="38A04BD4" w14:textId="11FFC891" w:rsidR="00CB4722" w:rsidRPr="00565B06" w:rsidRDefault="00CB4722" w:rsidP="009843D0">
            <w:pPr>
              <w:pStyle w:val="Heading1"/>
              <w:outlineLvl w:val="0"/>
            </w:pPr>
            <w:r>
              <w:t>experience</w:t>
            </w:r>
          </w:p>
        </w:tc>
      </w:tr>
    </w:tbl>
    <w:p w14:paraId="43B22DBC" w14:textId="77777777" w:rsidR="00032443" w:rsidRPr="00565B06" w:rsidRDefault="00032443" w:rsidP="00032443">
      <w:pPr>
        <w:pStyle w:val="Heading2"/>
      </w:pPr>
      <w:r>
        <w:t>Government Polytechnic Mumbai</w:t>
      </w:r>
    </w:p>
    <w:p w14:paraId="25916B6D" w14:textId="77777777" w:rsidR="00032443" w:rsidRPr="00565B06" w:rsidRDefault="00032443" w:rsidP="00032443">
      <w:pPr>
        <w:pStyle w:val="Heading2"/>
      </w:pPr>
      <w:r>
        <w:rPr>
          <w:rStyle w:val="Emphasis"/>
        </w:rPr>
        <w:t>Head of Panel - COESA</w:t>
      </w:r>
    </w:p>
    <w:p w14:paraId="56D2FE2D" w14:textId="539DB67B" w:rsidR="00032443" w:rsidRDefault="00032443" w:rsidP="00032443">
      <w:pPr>
        <w:pStyle w:val="Heading3"/>
        <w:rPr>
          <w:rStyle w:val="Emphasis"/>
          <w:rFonts w:asciiTheme="minorHAnsi" w:eastAsiaTheme="minorHAnsi" w:hAnsiTheme="minorHAnsi" w:cstheme="minorBidi"/>
          <w:caps w:val="0"/>
          <w:szCs w:val="22"/>
        </w:rPr>
      </w:pPr>
      <w:r>
        <w:rPr>
          <w:rStyle w:val="Emphasis"/>
          <w:rFonts w:asciiTheme="minorHAnsi" w:eastAsiaTheme="minorHAnsi" w:hAnsiTheme="minorHAnsi" w:cstheme="minorBidi"/>
          <w:caps w:val="0"/>
          <w:szCs w:val="22"/>
        </w:rPr>
        <w:t>Academic Year 2019-20</w:t>
      </w:r>
    </w:p>
    <w:p w14:paraId="646E7D39" w14:textId="77777777" w:rsidR="00032443" w:rsidRPr="00032443" w:rsidRDefault="00032443" w:rsidP="00032443"/>
    <w:p w14:paraId="1BE495F5" w14:textId="77777777" w:rsidR="00032443" w:rsidRPr="00565B06" w:rsidRDefault="00032443" w:rsidP="00032443">
      <w:pPr>
        <w:pStyle w:val="Heading2"/>
      </w:pPr>
      <w:r>
        <w:t>The Sparks Foundation</w:t>
      </w:r>
    </w:p>
    <w:p w14:paraId="2B599F56" w14:textId="77777777" w:rsidR="00032443" w:rsidRPr="00565B06" w:rsidRDefault="00032443" w:rsidP="00032443">
      <w:pPr>
        <w:pStyle w:val="Heading2"/>
      </w:pPr>
      <w:r w:rsidRPr="00CB4722">
        <w:rPr>
          <w:rStyle w:val="Emphasis"/>
        </w:rPr>
        <w:t>Data Science and Business Analytics</w:t>
      </w:r>
    </w:p>
    <w:p w14:paraId="28427D16" w14:textId="77777777" w:rsidR="00032443" w:rsidRDefault="00032443" w:rsidP="00032443">
      <w:pPr>
        <w:pStyle w:val="Heading3"/>
        <w:rPr>
          <w:rStyle w:val="Emphasis"/>
          <w:rFonts w:asciiTheme="minorHAnsi" w:eastAsiaTheme="minorHAnsi" w:hAnsiTheme="minorHAnsi" w:cstheme="minorBidi"/>
          <w:caps w:val="0"/>
          <w:szCs w:val="22"/>
        </w:rPr>
      </w:pPr>
      <w:r w:rsidRPr="00A771C4">
        <w:rPr>
          <w:rStyle w:val="Emphasis"/>
          <w:rFonts w:asciiTheme="minorHAnsi" w:eastAsiaTheme="minorHAnsi" w:hAnsiTheme="minorHAnsi" w:cstheme="minorBidi"/>
          <w:caps w:val="0"/>
          <w:szCs w:val="22"/>
        </w:rPr>
        <w:t>July 2021 – Virtual Internship</w:t>
      </w:r>
    </w:p>
    <w:p w14:paraId="5EEE9156" w14:textId="5327B8B0" w:rsidR="00032443" w:rsidRPr="00032443" w:rsidRDefault="00032443" w:rsidP="00032443"/>
    <w:p w14:paraId="0A87D315" w14:textId="77777777" w:rsidR="00032443" w:rsidRPr="00032443" w:rsidRDefault="00032443" w:rsidP="00032443"/>
    <w:p w14:paraId="60C07D8F" w14:textId="77777777" w:rsidR="00032443" w:rsidRPr="00032443" w:rsidRDefault="00032443" w:rsidP="00032443"/>
    <w:p w14:paraId="07F7CC19" w14:textId="77777777" w:rsidR="00032443" w:rsidRPr="00565B06" w:rsidRDefault="00032443" w:rsidP="00032443">
      <w:pPr>
        <w:pStyle w:val="Heading2"/>
      </w:pPr>
      <w:r>
        <w:t>Government Polytechnic Mumbai</w:t>
      </w:r>
    </w:p>
    <w:p w14:paraId="485D8112" w14:textId="77777777" w:rsidR="00032443" w:rsidRPr="00565B06" w:rsidRDefault="00032443" w:rsidP="00032443">
      <w:pPr>
        <w:pStyle w:val="Heading2"/>
      </w:pPr>
      <w:r>
        <w:rPr>
          <w:rStyle w:val="Emphasis"/>
        </w:rPr>
        <w:t>Secretary - COESA</w:t>
      </w:r>
    </w:p>
    <w:p w14:paraId="462D6CE6" w14:textId="77777777" w:rsidR="00032443" w:rsidRPr="00032443" w:rsidRDefault="00032443" w:rsidP="00032443">
      <w:pPr>
        <w:pStyle w:val="Heading3"/>
        <w:rPr>
          <w:rFonts w:asciiTheme="minorHAnsi" w:eastAsiaTheme="minorHAnsi" w:hAnsiTheme="minorHAnsi" w:cstheme="minorBidi"/>
          <w:iCs/>
          <w:caps w:val="0"/>
          <w:sz w:val="26"/>
          <w:szCs w:val="22"/>
        </w:rPr>
      </w:pPr>
      <w:r>
        <w:rPr>
          <w:rStyle w:val="Emphasis"/>
          <w:rFonts w:asciiTheme="minorHAnsi" w:eastAsiaTheme="minorHAnsi" w:hAnsiTheme="minorHAnsi" w:cstheme="minorBidi"/>
          <w:caps w:val="0"/>
          <w:szCs w:val="22"/>
        </w:rPr>
        <w:t>Academic Year 2018-19</w:t>
      </w:r>
    </w:p>
    <w:p w14:paraId="53854EF4" w14:textId="77777777" w:rsidR="00032443" w:rsidRPr="00032443" w:rsidRDefault="00032443" w:rsidP="00032443"/>
    <w:p w14:paraId="42805340" w14:textId="77777777" w:rsidR="00032443" w:rsidRDefault="00032443" w:rsidP="00032443">
      <w:pPr>
        <w:pStyle w:val="Heading2"/>
      </w:pPr>
      <w:r>
        <w:t>TCR Innovation</w:t>
      </w:r>
    </w:p>
    <w:p w14:paraId="50069624" w14:textId="77777777" w:rsidR="00032443" w:rsidRPr="00565B06" w:rsidRDefault="00032443" w:rsidP="00032443">
      <w:pPr>
        <w:pStyle w:val="Heading2"/>
      </w:pPr>
      <w:r w:rsidRPr="00CB4722">
        <w:rPr>
          <w:rStyle w:val="Emphasis"/>
        </w:rPr>
        <w:t>Back End Web Develope</w:t>
      </w:r>
      <w:r>
        <w:rPr>
          <w:rStyle w:val="Emphasis"/>
        </w:rPr>
        <w:t>r</w:t>
      </w:r>
    </w:p>
    <w:p w14:paraId="2C44E5EF" w14:textId="14320B52" w:rsidR="00032443" w:rsidRPr="00032443" w:rsidRDefault="00032443" w:rsidP="00032443">
      <w:pPr>
        <w:pStyle w:val="Heading3"/>
        <w:ind w:right="-810"/>
        <w:rPr>
          <w:rFonts w:asciiTheme="minorHAnsi" w:eastAsiaTheme="minorHAnsi" w:hAnsiTheme="minorHAnsi" w:cstheme="minorBidi"/>
          <w:iCs/>
          <w:caps w:val="0"/>
          <w:sz w:val="26"/>
          <w:szCs w:val="22"/>
        </w:rPr>
        <w:sectPr w:rsidR="00032443" w:rsidRPr="00032443" w:rsidSect="00032443">
          <w:type w:val="continuous"/>
          <w:pgSz w:w="12240" w:h="15840" w:code="1"/>
          <w:pgMar w:top="360" w:right="1260" w:bottom="360" w:left="2160" w:header="432" w:footer="64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titlePg/>
          <w:docGrid w:linePitch="360"/>
        </w:sectPr>
      </w:pPr>
      <w:r w:rsidRPr="00A771C4">
        <w:rPr>
          <w:rStyle w:val="Emphasis"/>
          <w:rFonts w:asciiTheme="minorHAnsi" w:eastAsiaTheme="minorHAnsi" w:hAnsiTheme="minorHAnsi" w:cstheme="minorBidi"/>
          <w:caps w:val="0"/>
          <w:szCs w:val="22"/>
        </w:rPr>
        <w:t>June 2021 – Present - Virtual Internsh</w:t>
      </w:r>
      <w:r>
        <w:rPr>
          <w:rStyle w:val="Emphasis"/>
          <w:rFonts w:asciiTheme="minorHAnsi" w:eastAsiaTheme="minorHAnsi" w:hAnsiTheme="minorHAnsi" w:cstheme="minorBidi"/>
          <w:caps w:val="0"/>
          <w:szCs w:val="22"/>
        </w:rPr>
        <w:t>i</w:t>
      </w:r>
      <w:r w:rsidR="000712A0">
        <w:rPr>
          <w:rStyle w:val="Emphasis"/>
          <w:rFonts w:asciiTheme="minorHAnsi" w:eastAsiaTheme="minorHAnsi" w:hAnsiTheme="minorHAnsi" w:cstheme="minorBidi"/>
          <w:caps w:val="0"/>
          <w:szCs w:val="22"/>
        </w:rPr>
        <w:t>p</w:t>
      </w:r>
    </w:p>
    <w:p w14:paraId="5202BA8A" w14:textId="39A709C4" w:rsidR="00CB4722" w:rsidRPr="00032443" w:rsidRDefault="00CB4722" w:rsidP="00032443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447522F2" w14:textId="77777777" w:rsidTr="00A32ED4">
        <w:tc>
          <w:tcPr>
            <w:tcW w:w="725" w:type="dxa"/>
            <w:tcMar>
              <w:right w:w="216" w:type="dxa"/>
            </w:tcMar>
            <w:vAlign w:val="bottom"/>
          </w:tcPr>
          <w:p w14:paraId="7D13CAF0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  <w:lang w:bidi="mr-IN"/>
              </w:rPr>
              <mc:AlternateContent>
                <mc:Choice Requires="wpg">
                  <w:drawing>
                    <wp:inline distT="0" distB="0" distL="0" distR="0" wp14:anchorId="50A975FF" wp14:editId="1020A7CF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999818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B5D46E1" w14:textId="77777777" w:rsidR="00A77B4D" w:rsidRPr="00565B06" w:rsidRDefault="00F65D5A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0FBA30325FBA48E2B949590760785997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280CC002" w14:textId="32EDBE51" w:rsidR="00A32ED4" w:rsidRPr="00565B06" w:rsidRDefault="00A32ED4" w:rsidP="00A32ED4">
      <w:pPr>
        <w:pStyle w:val="Heading2"/>
      </w:pPr>
      <w:r>
        <w:t>Bachelor</w:t>
      </w:r>
      <w:r w:rsidR="00635F1F">
        <w:t>’</w:t>
      </w:r>
      <w:r>
        <w:t>s</w:t>
      </w:r>
      <w:r w:rsidRPr="00565B06">
        <w:t>|</w:t>
      </w:r>
      <w:r>
        <w:t xml:space="preserve"> </w:t>
      </w:r>
      <w:r>
        <w:rPr>
          <w:rStyle w:val="Emphasis"/>
        </w:rPr>
        <w:t>Vidyalankar Institute of Technology, Wadala</w:t>
      </w:r>
    </w:p>
    <w:p w14:paraId="0C2ECF31" w14:textId="390C89B6" w:rsidR="00A32ED4" w:rsidRDefault="00A32ED4" w:rsidP="00A32ED4">
      <w:pPr>
        <w:pStyle w:val="Heading3"/>
      </w:pPr>
      <w:r>
        <w:t>2020</w:t>
      </w:r>
      <w:r w:rsidRPr="00565B06">
        <w:t xml:space="preserve"> – </w:t>
      </w:r>
      <w:r>
        <w:t>present</w:t>
      </w:r>
    </w:p>
    <w:p w14:paraId="2B256E3F" w14:textId="56033C27" w:rsidR="000712A0" w:rsidRDefault="00A32ED4" w:rsidP="00A32ED4">
      <w:r>
        <w:t xml:space="preserve">Currently </w:t>
      </w:r>
      <w:r w:rsidR="00455E0C">
        <w:t>Third</w:t>
      </w:r>
      <w:r>
        <w:t xml:space="preserve"> Year Computer Science Student</w:t>
      </w:r>
    </w:p>
    <w:p w14:paraId="01AF75EB" w14:textId="77777777" w:rsidR="00A32ED4" w:rsidRPr="00565B06" w:rsidRDefault="00A32ED4" w:rsidP="00A32ED4">
      <w:pPr>
        <w:pStyle w:val="Heading2"/>
      </w:pPr>
      <w:r>
        <w:t xml:space="preserve">Diploma </w:t>
      </w:r>
      <w:r w:rsidRPr="00565B06">
        <w:t>|</w:t>
      </w:r>
      <w:r>
        <w:t xml:space="preserve"> </w:t>
      </w:r>
      <w:r>
        <w:rPr>
          <w:rStyle w:val="Emphasis"/>
        </w:rPr>
        <w:t>Government Polytechnic, Mumbai</w:t>
      </w:r>
    </w:p>
    <w:p w14:paraId="434B6DA5" w14:textId="726F13CF" w:rsidR="00A32ED4" w:rsidRDefault="00A32ED4" w:rsidP="00A32ED4">
      <w:pPr>
        <w:pStyle w:val="Heading3"/>
      </w:pPr>
      <w:r>
        <w:t>2017</w:t>
      </w:r>
      <w:r w:rsidRPr="00565B06">
        <w:t xml:space="preserve"> – </w:t>
      </w:r>
      <w:r>
        <w:t>2020</w:t>
      </w:r>
    </w:p>
    <w:tbl>
      <w:tblPr>
        <w:tblStyle w:val="PlainTable4"/>
        <w:tblpPr w:leftFromText="180" w:rightFromText="180" w:vertAnchor="text" w:horzAnchor="margin" w:tblpXSpec="center" w:tblpY="523"/>
        <w:tblW w:w="10060" w:type="dxa"/>
        <w:tblLook w:val="04A0" w:firstRow="1" w:lastRow="0" w:firstColumn="1" w:lastColumn="0" w:noHBand="0" w:noVBand="1"/>
      </w:tblPr>
      <w:tblGrid>
        <w:gridCol w:w="5490"/>
        <w:gridCol w:w="4570"/>
      </w:tblGrid>
      <w:tr w:rsidR="007959D8" w14:paraId="78962D8F" w14:textId="77777777" w:rsidTr="00064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0" w:type="dxa"/>
          </w:tcPr>
          <w:tbl>
            <w:tblPr>
              <w:tblStyle w:val="TableGrid"/>
              <w:tblW w:w="43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657"/>
              <w:gridCol w:w="3697"/>
            </w:tblGrid>
            <w:tr w:rsidR="007959D8" w:rsidRPr="00565B06" w14:paraId="2D258E11" w14:textId="77777777" w:rsidTr="00F32632">
              <w:trPr>
                <w:trHeight w:val="746"/>
              </w:trPr>
              <w:tc>
                <w:tcPr>
                  <w:tcW w:w="657" w:type="dxa"/>
                  <w:tcMar>
                    <w:right w:w="216" w:type="dxa"/>
                  </w:tcMar>
                  <w:vAlign w:val="bottom"/>
                </w:tcPr>
                <w:p w14:paraId="7CFAB372" w14:textId="77777777" w:rsidR="007959D8" w:rsidRPr="00565B06" w:rsidRDefault="007959D8" w:rsidP="007959D8">
                  <w:pPr>
                    <w:pStyle w:val="Icons"/>
                    <w:framePr w:hSpace="180" w:wrap="around" w:vAnchor="text" w:hAnchor="margin" w:xAlign="center" w:y="523"/>
                  </w:pPr>
                  <w:r w:rsidRPr="00565B06">
                    <w:rPr>
                      <w:noProof/>
                      <w:lang w:bidi="mr-IN"/>
                    </w:rPr>
                    <mc:AlternateContent>
                      <mc:Choice Requires="wpg">
                        <w:drawing>
                          <wp:inline distT="0" distB="0" distL="0" distR="0" wp14:anchorId="345ECBE0" wp14:editId="33C00CD8">
                            <wp:extent cx="274320" cy="274320"/>
                            <wp:effectExtent l="0" t="0" r="0" b="0"/>
                            <wp:docPr id="21" name="Experience in circle icon" descr="Experienc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274320" cy="274320"/>
                                      <a:chOff x="0" y="0"/>
                                      <a:chExt cx="171" cy="171"/>
                                    </a:xfrm>
                                  </wpg:grpSpPr>
                                  <wps:wsp>
                                    <wps:cNvPr id="22" name="Experience icon circle" descr="Experience icon circle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171" cy="171"/>
                                      </a:xfrm>
                                      <a:custGeom>
                                        <a:avLst/>
                                        <a:gdLst>
                                          <a:gd name="T0" fmla="*/ 1725 w 3246"/>
                                          <a:gd name="T1" fmla="*/ 3 h 3246"/>
                                          <a:gd name="T2" fmla="*/ 1925 w 3246"/>
                                          <a:gd name="T3" fmla="*/ 28 h 3246"/>
                                          <a:gd name="T4" fmla="*/ 2117 w 3246"/>
                                          <a:gd name="T5" fmla="*/ 77 h 3246"/>
                                          <a:gd name="T6" fmla="*/ 2299 w 3246"/>
                                          <a:gd name="T7" fmla="*/ 147 h 3246"/>
                                          <a:gd name="T8" fmla="*/ 2469 w 3246"/>
                                          <a:gd name="T9" fmla="*/ 239 h 3246"/>
                                          <a:gd name="T10" fmla="*/ 2628 w 3246"/>
                                          <a:gd name="T11" fmla="*/ 348 h 3246"/>
                                          <a:gd name="T12" fmla="*/ 2771 w 3246"/>
                                          <a:gd name="T13" fmla="*/ 475 h 3246"/>
                                          <a:gd name="T14" fmla="*/ 2898 w 3246"/>
                                          <a:gd name="T15" fmla="*/ 618 h 3246"/>
                                          <a:gd name="T16" fmla="*/ 3007 w 3246"/>
                                          <a:gd name="T17" fmla="*/ 777 h 3246"/>
                                          <a:gd name="T18" fmla="*/ 3099 w 3246"/>
                                          <a:gd name="T19" fmla="*/ 947 h 3246"/>
                                          <a:gd name="T20" fmla="*/ 3169 w 3246"/>
                                          <a:gd name="T21" fmla="*/ 1129 h 3246"/>
                                          <a:gd name="T22" fmla="*/ 3218 w 3246"/>
                                          <a:gd name="T23" fmla="*/ 1321 h 3246"/>
                                          <a:gd name="T24" fmla="*/ 3243 w 3246"/>
                                          <a:gd name="T25" fmla="*/ 1521 h 3246"/>
                                          <a:gd name="T26" fmla="*/ 3243 w 3246"/>
                                          <a:gd name="T27" fmla="*/ 1725 h 3246"/>
                                          <a:gd name="T28" fmla="*/ 3218 w 3246"/>
                                          <a:gd name="T29" fmla="*/ 1926 h 3246"/>
                                          <a:gd name="T30" fmla="*/ 3169 w 3246"/>
                                          <a:gd name="T31" fmla="*/ 2117 h 3246"/>
                                          <a:gd name="T32" fmla="*/ 3099 w 3246"/>
                                          <a:gd name="T33" fmla="*/ 2299 h 3246"/>
                                          <a:gd name="T34" fmla="*/ 3007 w 3246"/>
                                          <a:gd name="T35" fmla="*/ 2470 h 3246"/>
                                          <a:gd name="T36" fmla="*/ 2898 w 3246"/>
                                          <a:gd name="T37" fmla="*/ 2628 h 3246"/>
                                          <a:gd name="T38" fmla="*/ 2771 w 3246"/>
                                          <a:gd name="T39" fmla="*/ 2771 h 3246"/>
                                          <a:gd name="T40" fmla="*/ 2628 w 3246"/>
                                          <a:gd name="T41" fmla="*/ 2898 h 3246"/>
                                          <a:gd name="T42" fmla="*/ 2469 w 3246"/>
                                          <a:gd name="T43" fmla="*/ 3008 h 3246"/>
                                          <a:gd name="T44" fmla="*/ 2299 w 3246"/>
                                          <a:gd name="T45" fmla="*/ 3099 h 3246"/>
                                          <a:gd name="T46" fmla="*/ 2117 w 3246"/>
                                          <a:gd name="T47" fmla="*/ 3169 h 3246"/>
                                          <a:gd name="T48" fmla="*/ 1925 w 3246"/>
                                          <a:gd name="T49" fmla="*/ 3218 h 3246"/>
                                          <a:gd name="T50" fmla="*/ 1725 w 3246"/>
                                          <a:gd name="T51" fmla="*/ 3243 h 3246"/>
                                          <a:gd name="T52" fmla="*/ 1521 w 3246"/>
                                          <a:gd name="T53" fmla="*/ 3243 h 3246"/>
                                          <a:gd name="T54" fmla="*/ 1320 w 3246"/>
                                          <a:gd name="T55" fmla="*/ 3218 h 3246"/>
                                          <a:gd name="T56" fmla="*/ 1129 w 3246"/>
                                          <a:gd name="T57" fmla="*/ 3169 h 3246"/>
                                          <a:gd name="T58" fmla="*/ 947 w 3246"/>
                                          <a:gd name="T59" fmla="*/ 3099 h 3246"/>
                                          <a:gd name="T60" fmla="*/ 776 w 3246"/>
                                          <a:gd name="T61" fmla="*/ 3008 h 3246"/>
                                          <a:gd name="T62" fmla="*/ 618 w 3246"/>
                                          <a:gd name="T63" fmla="*/ 2898 h 3246"/>
                                          <a:gd name="T64" fmla="*/ 475 w 3246"/>
                                          <a:gd name="T65" fmla="*/ 2771 h 3246"/>
                                          <a:gd name="T66" fmla="*/ 348 w 3246"/>
                                          <a:gd name="T67" fmla="*/ 2628 h 3246"/>
                                          <a:gd name="T68" fmla="*/ 238 w 3246"/>
                                          <a:gd name="T69" fmla="*/ 2470 h 3246"/>
                                          <a:gd name="T70" fmla="*/ 147 w 3246"/>
                                          <a:gd name="T71" fmla="*/ 2299 h 3246"/>
                                          <a:gd name="T72" fmla="*/ 77 w 3246"/>
                                          <a:gd name="T73" fmla="*/ 2117 h 3246"/>
                                          <a:gd name="T74" fmla="*/ 28 w 3246"/>
                                          <a:gd name="T75" fmla="*/ 1926 h 3246"/>
                                          <a:gd name="T76" fmla="*/ 3 w 3246"/>
                                          <a:gd name="T77" fmla="*/ 1725 h 3246"/>
                                          <a:gd name="T78" fmla="*/ 3 w 3246"/>
                                          <a:gd name="T79" fmla="*/ 1521 h 3246"/>
                                          <a:gd name="T80" fmla="*/ 28 w 3246"/>
                                          <a:gd name="T81" fmla="*/ 1321 h 3246"/>
                                          <a:gd name="T82" fmla="*/ 77 w 3246"/>
                                          <a:gd name="T83" fmla="*/ 1129 h 3246"/>
                                          <a:gd name="T84" fmla="*/ 147 w 3246"/>
                                          <a:gd name="T85" fmla="*/ 947 h 3246"/>
                                          <a:gd name="T86" fmla="*/ 238 w 3246"/>
                                          <a:gd name="T87" fmla="*/ 777 h 3246"/>
                                          <a:gd name="T88" fmla="*/ 348 w 3246"/>
                                          <a:gd name="T89" fmla="*/ 618 h 3246"/>
                                          <a:gd name="T90" fmla="*/ 475 w 3246"/>
                                          <a:gd name="T91" fmla="*/ 475 h 3246"/>
                                          <a:gd name="T92" fmla="*/ 618 w 3246"/>
                                          <a:gd name="T93" fmla="*/ 348 h 3246"/>
                                          <a:gd name="T94" fmla="*/ 776 w 3246"/>
                                          <a:gd name="T95" fmla="*/ 239 h 3246"/>
                                          <a:gd name="T96" fmla="*/ 947 w 3246"/>
                                          <a:gd name="T97" fmla="*/ 147 h 3246"/>
                                          <a:gd name="T98" fmla="*/ 1129 w 3246"/>
                                          <a:gd name="T99" fmla="*/ 77 h 3246"/>
                                          <a:gd name="T100" fmla="*/ 1320 w 3246"/>
                                          <a:gd name="T101" fmla="*/ 28 h 3246"/>
                                          <a:gd name="T102" fmla="*/ 1521 w 3246"/>
                                          <a:gd name="T103" fmla="*/ 3 h 32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246" h="3246">
                                            <a:moveTo>
                                              <a:pt x="1623" y="0"/>
                                            </a:moveTo>
                                            <a:lnTo>
                                              <a:pt x="1725" y="3"/>
                                            </a:lnTo>
                                            <a:lnTo>
                                              <a:pt x="1826" y="13"/>
                                            </a:lnTo>
                                            <a:lnTo>
                                              <a:pt x="1925" y="28"/>
                                            </a:lnTo>
                                            <a:lnTo>
                                              <a:pt x="2023" y="49"/>
                                            </a:lnTo>
                                            <a:lnTo>
                                              <a:pt x="2117" y="77"/>
                                            </a:lnTo>
                                            <a:lnTo>
                                              <a:pt x="2210" y="109"/>
                                            </a:lnTo>
                                            <a:lnTo>
                                              <a:pt x="2299" y="147"/>
                                            </a:lnTo>
                                            <a:lnTo>
                                              <a:pt x="2386" y="190"/>
                                            </a:lnTo>
                                            <a:lnTo>
                                              <a:pt x="2469" y="239"/>
                                            </a:lnTo>
                                            <a:lnTo>
                                              <a:pt x="2551" y="291"/>
                                            </a:lnTo>
                                            <a:lnTo>
                                              <a:pt x="2628" y="348"/>
                                            </a:lnTo>
                                            <a:lnTo>
                                              <a:pt x="2701" y="410"/>
                                            </a:lnTo>
                                            <a:lnTo>
                                              <a:pt x="2771" y="475"/>
                                            </a:lnTo>
                                            <a:lnTo>
                                              <a:pt x="2836" y="545"/>
                                            </a:lnTo>
                                            <a:lnTo>
                                              <a:pt x="2898" y="618"/>
                                            </a:lnTo>
                                            <a:lnTo>
                                              <a:pt x="2955" y="695"/>
                                            </a:lnTo>
                                            <a:lnTo>
                                              <a:pt x="3007" y="777"/>
                                            </a:lnTo>
                                            <a:lnTo>
                                              <a:pt x="3056" y="860"/>
                                            </a:lnTo>
                                            <a:lnTo>
                                              <a:pt x="3099" y="947"/>
                                            </a:lnTo>
                                            <a:lnTo>
                                              <a:pt x="3137" y="1036"/>
                                            </a:lnTo>
                                            <a:lnTo>
                                              <a:pt x="3169" y="1129"/>
                                            </a:lnTo>
                                            <a:lnTo>
                                              <a:pt x="3197" y="1223"/>
                                            </a:lnTo>
                                            <a:lnTo>
                                              <a:pt x="3218" y="1321"/>
                                            </a:lnTo>
                                            <a:lnTo>
                                              <a:pt x="3233" y="1420"/>
                                            </a:lnTo>
                                            <a:lnTo>
                                              <a:pt x="3243" y="1521"/>
                                            </a:lnTo>
                                            <a:lnTo>
                                              <a:pt x="3246" y="1623"/>
                                            </a:lnTo>
                                            <a:lnTo>
                                              <a:pt x="3243" y="1725"/>
                                            </a:lnTo>
                                            <a:lnTo>
                                              <a:pt x="3233" y="1826"/>
                                            </a:lnTo>
                                            <a:lnTo>
                                              <a:pt x="3218" y="1926"/>
                                            </a:lnTo>
                                            <a:lnTo>
                                              <a:pt x="3197" y="2023"/>
                                            </a:lnTo>
                                            <a:lnTo>
                                              <a:pt x="3169" y="2117"/>
                                            </a:lnTo>
                                            <a:lnTo>
                                              <a:pt x="3137" y="2210"/>
                                            </a:lnTo>
                                            <a:lnTo>
                                              <a:pt x="3099" y="2299"/>
                                            </a:lnTo>
                                            <a:lnTo>
                                              <a:pt x="3056" y="2386"/>
                                            </a:lnTo>
                                            <a:lnTo>
                                              <a:pt x="3007" y="2470"/>
                                            </a:lnTo>
                                            <a:lnTo>
                                              <a:pt x="2955" y="2551"/>
                                            </a:lnTo>
                                            <a:lnTo>
                                              <a:pt x="2898" y="2628"/>
                                            </a:lnTo>
                                            <a:lnTo>
                                              <a:pt x="2836" y="2701"/>
                                            </a:lnTo>
                                            <a:lnTo>
                                              <a:pt x="2771" y="2771"/>
                                            </a:lnTo>
                                            <a:lnTo>
                                              <a:pt x="2701" y="2836"/>
                                            </a:lnTo>
                                            <a:lnTo>
                                              <a:pt x="2628" y="2898"/>
                                            </a:lnTo>
                                            <a:lnTo>
                                              <a:pt x="2551" y="2955"/>
                                            </a:lnTo>
                                            <a:lnTo>
                                              <a:pt x="2469" y="3008"/>
                                            </a:lnTo>
                                            <a:lnTo>
                                              <a:pt x="2386" y="3056"/>
                                            </a:lnTo>
                                            <a:lnTo>
                                              <a:pt x="2299" y="3099"/>
                                            </a:lnTo>
                                            <a:lnTo>
                                              <a:pt x="2210" y="3137"/>
                                            </a:lnTo>
                                            <a:lnTo>
                                              <a:pt x="2117" y="3169"/>
                                            </a:lnTo>
                                            <a:lnTo>
                                              <a:pt x="2023" y="3197"/>
                                            </a:lnTo>
                                            <a:lnTo>
                                              <a:pt x="1925" y="3218"/>
                                            </a:lnTo>
                                            <a:lnTo>
                                              <a:pt x="1826" y="3233"/>
                                            </a:lnTo>
                                            <a:lnTo>
                                              <a:pt x="1725" y="3243"/>
                                            </a:lnTo>
                                            <a:lnTo>
                                              <a:pt x="1623" y="3246"/>
                                            </a:lnTo>
                                            <a:lnTo>
                                              <a:pt x="1521" y="3243"/>
                                            </a:lnTo>
                                            <a:lnTo>
                                              <a:pt x="1420" y="3233"/>
                                            </a:lnTo>
                                            <a:lnTo>
                                              <a:pt x="1320" y="3218"/>
                                            </a:lnTo>
                                            <a:lnTo>
                                              <a:pt x="1223" y="3197"/>
                                            </a:lnTo>
                                            <a:lnTo>
                                              <a:pt x="1129" y="3169"/>
                                            </a:lnTo>
                                            <a:lnTo>
                                              <a:pt x="1036" y="3137"/>
                                            </a:lnTo>
                                            <a:lnTo>
                                              <a:pt x="947" y="3099"/>
                                            </a:lnTo>
                                            <a:lnTo>
                                              <a:pt x="860" y="3056"/>
                                            </a:lnTo>
                                            <a:lnTo>
                                              <a:pt x="776" y="3008"/>
                                            </a:lnTo>
                                            <a:lnTo>
                                              <a:pt x="695" y="2955"/>
                                            </a:lnTo>
                                            <a:lnTo>
                                              <a:pt x="618" y="2898"/>
                                            </a:lnTo>
                                            <a:lnTo>
                                              <a:pt x="545" y="2836"/>
                                            </a:lnTo>
                                            <a:lnTo>
                                              <a:pt x="475" y="2771"/>
                                            </a:lnTo>
                                            <a:lnTo>
                                              <a:pt x="410" y="2701"/>
                                            </a:lnTo>
                                            <a:lnTo>
                                              <a:pt x="348" y="2628"/>
                                            </a:lnTo>
                                            <a:lnTo>
                                              <a:pt x="291" y="2551"/>
                                            </a:lnTo>
                                            <a:lnTo>
                                              <a:pt x="238" y="2470"/>
                                            </a:lnTo>
                                            <a:lnTo>
                                              <a:pt x="190" y="2386"/>
                                            </a:lnTo>
                                            <a:lnTo>
                                              <a:pt x="147" y="2299"/>
                                            </a:lnTo>
                                            <a:lnTo>
                                              <a:pt x="109" y="2210"/>
                                            </a:lnTo>
                                            <a:lnTo>
                                              <a:pt x="77" y="2117"/>
                                            </a:lnTo>
                                            <a:lnTo>
                                              <a:pt x="49" y="2023"/>
                                            </a:lnTo>
                                            <a:lnTo>
                                              <a:pt x="28" y="1926"/>
                                            </a:lnTo>
                                            <a:lnTo>
                                              <a:pt x="13" y="1826"/>
                                            </a:lnTo>
                                            <a:lnTo>
                                              <a:pt x="3" y="1725"/>
                                            </a:lnTo>
                                            <a:lnTo>
                                              <a:pt x="0" y="1623"/>
                                            </a:lnTo>
                                            <a:lnTo>
                                              <a:pt x="3" y="1521"/>
                                            </a:lnTo>
                                            <a:lnTo>
                                              <a:pt x="13" y="1420"/>
                                            </a:lnTo>
                                            <a:lnTo>
                                              <a:pt x="28" y="1321"/>
                                            </a:lnTo>
                                            <a:lnTo>
                                              <a:pt x="49" y="1223"/>
                                            </a:lnTo>
                                            <a:lnTo>
                                              <a:pt x="77" y="1129"/>
                                            </a:lnTo>
                                            <a:lnTo>
                                              <a:pt x="109" y="1036"/>
                                            </a:lnTo>
                                            <a:lnTo>
                                              <a:pt x="147" y="947"/>
                                            </a:lnTo>
                                            <a:lnTo>
                                              <a:pt x="190" y="860"/>
                                            </a:lnTo>
                                            <a:lnTo>
                                              <a:pt x="238" y="777"/>
                                            </a:lnTo>
                                            <a:lnTo>
                                              <a:pt x="291" y="695"/>
                                            </a:lnTo>
                                            <a:lnTo>
                                              <a:pt x="348" y="618"/>
                                            </a:lnTo>
                                            <a:lnTo>
                                              <a:pt x="410" y="545"/>
                                            </a:lnTo>
                                            <a:lnTo>
                                              <a:pt x="475" y="475"/>
                                            </a:lnTo>
                                            <a:lnTo>
                                              <a:pt x="545" y="410"/>
                                            </a:lnTo>
                                            <a:lnTo>
                                              <a:pt x="618" y="348"/>
                                            </a:lnTo>
                                            <a:lnTo>
                                              <a:pt x="695" y="291"/>
                                            </a:lnTo>
                                            <a:lnTo>
                                              <a:pt x="776" y="239"/>
                                            </a:lnTo>
                                            <a:lnTo>
                                              <a:pt x="860" y="190"/>
                                            </a:lnTo>
                                            <a:lnTo>
                                              <a:pt x="947" y="147"/>
                                            </a:lnTo>
                                            <a:lnTo>
                                              <a:pt x="1036" y="109"/>
                                            </a:lnTo>
                                            <a:lnTo>
                                              <a:pt x="1129" y="77"/>
                                            </a:lnTo>
                                            <a:lnTo>
                                              <a:pt x="1223" y="49"/>
                                            </a:lnTo>
                                            <a:lnTo>
                                              <a:pt x="1320" y="28"/>
                                            </a:lnTo>
                                            <a:lnTo>
                                              <a:pt x="1420" y="13"/>
                                            </a:lnTo>
                                            <a:lnTo>
                                              <a:pt x="1521" y="3"/>
                                            </a:lnTo>
                                            <a:lnTo>
                                              <a:pt x="16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3" name="Experience icon symbol" descr="Experience icon symbol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1"/>
                                        <a:ext cx="74" cy="59"/>
                                      </a:xfrm>
                                      <a:custGeom>
                                        <a:avLst/>
                                        <a:gdLst>
                                          <a:gd name="T0" fmla="*/ 81 w 1395"/>
                                          <a:gd name="T1" fmla="*/ 1010 h 1106"/>
                                          <a:gd name="T2" fmla="*/ 107 w 1395"/>
                                          <a:gd name="T3" fmla="*/ 1025 h 1106"/>
                                          <a:gd name="T4" fmla="*/ 1308 w 1395"/>
                                          <a:gd name="T5" fmla="*/ 1018 h 1106"/>
                                          <a:gd name="T6" fmla="*/ 1316 w 1395"/>
                                          <a:gd name="T7" fmla="*/ 655 h 1106"/>
                                          <a:gd name="T8" fmla="*/ 1276 w 1395"/>
                                          <a:gd name="T9" fmla="*/ 681 h 1106"/>
                                          <a:gd name="T10" fmla="*/ 1205 w 1395"/>
                                          <a:gd name="T11" fmla="*/ 691 h 1106"/>
                                          <a:gd name="T12" fmla="*/ 812 w 1395"/>
                                          <a:gd name="T13" fmla="*/ 770 h 1106"/>
                                          <a:gd name="T14" fmla="*/ 776 w 1395"/>
                                          <a:gd name="T15" fmla="*/ 792 h 1106"/>
                                          <a:gd name="T16" fmla="*/ 605 w 1395"/>
                                          <a:gd name="T17" fmla="*/ 781 h 1106"/>
                                          <a:gd name="T18" fmla="*/ 593 w 1395"/>
                                          <a:gd name="T19" fmla="*/ 691 h 1106"/>
                                          <a:gd name="T20" fmla="*/ 145 w 1395"/>
                                          <a:gd name="T21" fmla="*/ 685 h 1106"/>
                                          <a:gd name="T22" fmla="*/ 104 w 1395"/>
                                          <a:gd name="T23" fmla="*/ 668 h 1106"/>
                                          <a:gd name="T24" fmla="*/ 1293 w 1395"/>
                                          <a:gd name="T25" fmla="*/ 287 h 1106"/>
                                          <a:gd name="T26" fmla="*/ 89 w 1395"/>
                                          <a:gd name="T27" fmla="*/ 295 h 1106"/>
                                          <a:gd name="T28" fmla="*/ 79 w 1395"/>
                                          <a:gd name="T29" fmla="*/ 502 h 1106"/>
                                          <a:gd name="T30" fmla="*/ 99 w 1395"/>
                                          <a:gd name="T31" fmla="*/ 559 h 1106"/>
                                          <a:gd name="T32" fmla="*/ 135 w 1395"/>
                                          <a:gd name="T33" fmla="*/ 586 h 1106"/>
                                          <a:gd name="T34" fmla="*/ 181 w 1395"/>
                                          <a:gd name="T35" fmla="*/ 601 h 1106"/>
                                          <a:gd name="T36" fmla="*/ 593 w 1395"/>
                                          <a:gd name="T37" fmla="*/ 538 h 1106"/>
                                          <a:gd name="T38" fmla="*/ 617 w 1395"/>
                                          <a:gd name="T39" fmla="*/ 505 h 1106"/>
                                          <a:gd name="T40" fmla="*/ 791 w 1395"/>
                                          <a:gd name="T41" fmla="*/ 505 h 1106"/>
                                          <a:gd name="T42" fmla="*/ 815 w 1395"/>
                                          <a:gd name="T43" fmla="*/ 538 h 1106"/>
                                          <a:gd name="T44" fmla="*/ 1227 w 1395"/>
                                          <a:gd name="T45" fmla="*/ 601 h 1106"/>
                                          <a:gd name="T46" fmla="*/ 1284 w 1395"/>
                                          <a:gd name="T47" fmla="*/ 574 h 1106"/>
                                          <a:gd name="T48" fmla="*/ 1314 w 1395"/>
                                          <a:gd name="T49" fmla="*/ 523 h 1106"/>
                                          <a:gd name="T50" fmla="*/ 1319 w 1395"/>
                                          <a:gd name="T51" fmla="*/ 302 h 1106"/>
                                          <a:gd name="T52" fmla="*/ 1293 w 1395"/>
                                          <a:gd name="T53" fmla="*/ 287 h 1106"/>
                                          <a:gd name="T54" fmla="*/ 900 w 1395"/>
                                          <a:gd name="T55" fmla="*/ 201 h 1106"/>
                                          <a:gd name="T56" fmla="*/ 520 w 1395"/>
                                          <a:gd name="T57" fmla="*/ 0 h 1106"/>
                                          <a:gd name="T58" fmla="*/ 925 w 1395"/>
                                          <a:gd name="T59" fmla="*/ 6 h 1106"/>
                                          <a:gd name="T60" fmla="*/ 966 w 1395"/>
                                          <a:gd name="T61" fmla="*/ 38 h 1106"/>
                                          <a:gd name="T62" fmla="*/ 983 w 1395"/>
                                          <a:gd name="T63" fmla="*/ 85 h 1106"/>
                                          <a:gd name="T64" fmla="*/ 1295 w 1395"/>
                                          <a:gd name="T65" fmla="*/ 203 h 1106"/>
                                          <a:gd name="T66" fmla="*/ 1352 w 1395"/>
                                          <a:gd name="T67" fmla="*/ 226 h 1106"/>
                                          <a:gd name="T68" fmla="*/ 1385 w 1395"/>
                                          <a:gd name="T69" fmla="*/ 270 h 1106"/>
                                          <a:gd name="T70" fmla="*/ 1395 w 1395"/>
                                          <a:gd name="T71" fmla="*/ 326 h 1106"/>
                                          <a:gd name="T72" fmla="*/ 1387 w 1395"/>
                                          <a:gd name="T73" fmla="*/ 1029 h 1106"/>
                                          <a:gd name="T74" fmla="*/ 1351 w 1395"/>
                                          <a:gd name="T75" fmla="*/ 1080 h 1106"/>
                                          <a:gd name="T76" fmla="*/ 1292 w 1395"/>
                                          <a:gd name="T77" fmla="*/ 1104 h 1106"/>
                                          <a:gd name="T78" fmla="*/ 104 w 1395"/>
                                          <a:gd name="T79" fmla="*/ 1105 h 1106"/>
                                          <a:gd name="T80" fmla="*/ 40 w 1395"/>
                                          <a:gd name="T81" fmla="*/ 1085 h 1106"/>
                                          <a:gd name="T82" fmla="*/ 7 w 1395"/>
                                          <a:gd name="T83" fmla="*/ 1042 h 1106"/>
                                          <a:gd name="T84" fmla="*/ 0 w 1395"/>
                                          <a:gd name="T85" fmla="*/ 980 h 1106"/>
                                          <a:gd name="T86" fmla="*/ 6 w 1395"/>
                                          <a:gd name="T87" fmla="*/ 287 h 1106"/>
                                          <a:gd name="T88" fmla="*/ 31 w 1395"/>
                                          <a:gd name="T89" fmla="*/ 238 h 1106"/>
                                          <a:gd name="T90" fmla="*/ 82 w 1395"/>
                                          <a:gd name="T91" fmla="*/ 207 h 1106"/>
                                          <a:gd name="T92" fmla="*/ 426 w 1395"/>
                                          <a:gd name="T93" fmla="*/ 201 h 1106"/>
                                          <a:gd name="T94" fmla="*/ 433 w 1395"/>
                                          <a:gd name="T95" fmla="*/ 52 h 1106"/>
                                          <a:gd name="T96" fmla="*/ 467 w 1395"/>
                                          <a:gd name="T97" fmla="*/ 14 h 1106"/>
                                          <a:gd name="T98" fmla="*/ 520 w 1395"/>
                                          <a:gd name="T99" fmla="*/ 0 h 110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95" h="1106">
                                            <a:moveTo>
                                              <a:pt x="79" y="655"/>
                                            </a:moveTo>
                                            <a:lnTo>
                                              <a:pt x="79" y="1000"/>
                                            </a:lnTo>
                                            <a:lnTo>
                                              <a:pt x="81" y="1010"/>
                                            </a:lnTo>
                                            <a:lnTo>
                                              <a:pt x="87" y="1018"/>
                                            </a:lnTo>
                                            <a:lnTo>
                                              <a:pt x="97" y="1023"/>
                                            </a:lnTo>
                                            <a:lnTo>
                                              <a:pt x="107" y="1025"/>
                                            </a:lnTo>
                                            <a:lnTo>
                                              <a:pt x="1288" y="1025"/>
                                            </a:lnTo>
                                            <a:lnTo>
                                              <a:pt x="1299" y="1023"/>
                                            </a:lnTo>
                                            <a:lnTo>
                                              <a:pt x="1308" y="1018"/>
                                            </a:lnTo>
                                            <a:lnTo>
                                              <a:pt x="1314" y="1010"/>
                                            </a:lnTo>
                                            <a:lnTo>
                                              <a:pt x="1316" y="1000"/>
                                            </a:lnTo>
                                            <a:lnTo>
                                              <a:pt x="1316" y="655"/>
                                            </a:lnTo>
                                            <a:lnTo>
                                              <a:pt x="1301" y="667"/>
                                            </a:lnTo>
                                            <a:lnTo>
                                              <a:pt x="1288" y="675"/>
                                            </a:lnTo>
                                            <a:lnTo>
                                              <a:pt x="1276" y="681"/>
                                            </a:lnTo>
                                            <a:lnTo>
                                              <a:pt x="1263" y="685"/>
                                            </a:lnTo>
                                            <a:lnTo>
                                              <a:pt x="1234" y="690"/>
                                            </a:lnTo>
                                            <a:lnTo>
                                              <a:pt x="1205" y="691"/>
                                            </a:lnTo>
                                            <a:lnTo>
                                              <a:pt x="815" y="691"/>
                                            </a:lnTo>
                                            <a:lnTo>
                                              <a:pt x="815" y="756"/>
                                            </a:lnTo>
                                            <a:lnTo>
                                              <a:pt x="812" y="770"/>
                                            </a:lnTo>
                                            <a:lnTo>
                                              <a:pt x="803" y="781"/>
                                            </a:lnTo>
                                            <a:lnTo>
                                              <a:pt x="791" y="789"/>
                                            </a:lnTo>
                                            <a:lnTo>
                                              <a:pt x="776" y="792"/>
                                            </a:lnTo>
                                            <a:lnTo>
                                              <a:pt x="632" y="792"/>
                                            </a:lnTo>
                                            <a:lnTo>
                                              <a:pt x="617" y="789"/>
                                            </a:lnTo>
                                            <a:lnTo>
                                              <a:pt x="605" y="781"/>
                                            </a:lnTo>
                                            <a:lnTo>
                                              <a:pt x="596" y="770"/>
                                            </a:lnTo>
                                            <a:lnTo>
                                              <a:pt x="593" y="756"/>
                                            </a:lnTo>
                                            <a:lnTo>
                                              <a:pt x="593" y="691"/>
                                            </a:lnTo>
                                            <a:lnTo>
                                              <a:pt x="203" y="691"/>
                                            </a:lnTo>
                                            <a:lnTo>
                                              <a:pt x="174" y="690"/>
                                            </a:lnTo>
                                            <a:lnTo>
                                              <a:pt x="145" y="685"/>
                                            </a:lnTo>
                                            <a:lnTo>
                                              <a:pt x="133" y="681"/>
                                            </a:lnTo>
                                            <a:lnTo>
                                              <a:pt x="119" y="675"/>
                                            </a:lnTo>
                                            <a:lnTo>
                                              <a:pt x="104" y="668"/>
                                            </a:lnTo>
                                            <a:lnTo>
                                              <a:pt x="91" y="661"/>
                                            </a:lnTo>
                                            <a:lnTo>
                                              <a:pt x="79" y="655"/>
                                            </a:lnTo>
                                            <a:close/>
                                            <a:moveTo>
                                              <a:pt x="1293" y="287"/>
                                            </a:moveTo>
                                            <a:lnTo>
                                              <a:pt x="109" y="288"/>
                                            </a:lnTo>
                                            <a:lnTo>
                                              <a:pt x="98" y="290"/>
                                            </a:lnTo>
                                            <a:lnTo>
                                              <a:pt x="89" y="295"/>
                                            </a:lnTo>
                                            <a:lnTo>
                                              <a:pt x="83" y="304"/>
                                            </a:lnTo>
                                            <a:lnTo>
                                              <a:pt x="80" y="313"/>
                                            </a:lnTo>
                                            <a:lnTo>
                                              <a:pt x="79" y="502"/>
                                            </a:lnTo>
                                            <a:lnTo>
                                              <a:pt x="82" y="523"/>
                                            </a:lnTo>
                                            <a:lnTo>
                                              <a:pt x="88" y="542"/>
                                            </a:lnTo>
                                            <a:lnTo>
                                              <a:pt x="99" y="559"/>
                                            </a:lnTo>
                                            <a:lnTo>
                                              <a:pt x="112" y="574"/>
                                            </a:lnTo>
                                            <a:lnTo>
                                              <a:pt x="122" y="580"/>
                                            </a:lnTo>
                                            <a:lnTo>
                                              <a:pt x="135" y="586"/>
                                            </a:lnTo>
                                            <a:lnTo>
                                              <a:pt x="148" y="591"/>
                                            </a:lnTo>
                                            <a:lnTo>
                                              <a:pt x="160" y="595"/>
                                            </a:lnTo>
                                            <a:lnTo>
                                              <a:pt x="181" y="601"/>
                                            </a:lnTo>
                                            <a:lnTo>
                                              <a:pt x="203" y="603"/>
                                            </a:lnTo>
                                            <a:lnTo>
                                              <a:pt x="593" y="603"/>
                                            </a:lnTo>
                                            <a:lnTo>
                                              <a:pt x="593" y="538"/>
                                            </a:lnTo>
                                            <a:lnTo>
                                              <a:pt x="596" y="525"/>
                                            </a:lnTo>
                                            <a:lnTo>
                                              <a:pt x="605" y="513"/>
                                            </a:lnTo>
                                            <a:lnTo>
                                              <a:pt x="617" y="505"/>
                                            </a:lnTo>
                                            <a:lnTo>
                                              <a:pt x="632" y="502"/>
                                            </a:lnTo>
                                            <a:lnTo>
                                              <a:pt x="776" y="502"/>
                                            </a:lnTo>
                                            <a:lnTo>
                                              <a:pt x="791" y="505"/>
                                            </a:lnTo>
                                            <a:lnTo>
                                              <a:pt x="803" y="513"/>
                                            </a:lnTo>
                                            <a:lnTo>
                                              <a:pt x="812" y="525"/>
                                            </a:lnTo>
                                            <a:lnTo>
                                              <a:pt x="815" y="538"/>
                                            </a:lnTo>
                                            <a:lnTo>
                                              <a:pt x="815" y="603"/>
                                            </a:lnTo>
                                            <a:lnTo>
                                              <a:pt x="1205" y="603"/>
                                            </a:lnTo>
                                            <a:lnTo>
                                              <a:pt x="1227" y="601"/>
                                            </a:lnTo>
                                            <a:lnTo>
                                              <a:pt x="1248" y="595"/>
                                            </a:lnTo>
                                            <a:lnTo>
                                              <a:pt x="1267" y="586"/>
                                            </a:lnTo>
                                            <a:lnTo>
                                              <a:pt x="1284" y="574"/>
                                            </a:lnTo>
                                            <a:lnTo>
                                              <a:pt x="1297" y="559"/>
                                            </a:lnTo>
                                            <a:lnTo>
                                              <a:pt x="1307" y="542"/>
                                            </a:lnTo>
                                            <a:lnTo>
                                              <a:pt x="1314" y="523"/>
                                            </a:lnTo>
                                            <a:lnTo>
                                              <a:pt x="1316" y="502"/>
                                            </a:lnTo>
                                            <a:lnTo>
                                              <a:pt x="1322" y="311"/>
                                            </a:lnTo>
                                            <a:lnTo>
                                              <a:pt x="1319" y="302"/>
                                            </a:lnTo>
                                            <a:lnTo>
                                              <a:pt x="1313" y="294"/>
                                            </a:lnTo>
                                            <a:lnTo>
                                              <a:pt x="1304" y="288"/>
                                            </a:lnTo>
                                            <a:lnTo>
                                              <a:pt x="1293" y="287"/>
                                            </a:lnTo>
                                            <a:close/>
                                            <a:moveTo>
                                              <a:pt x="510" y="80"/>
                                            </a:moveTo>
                                            <a:lnTo>
                                              <a:pt x="510" y="201"/>
                                            </a:lnTo>
                                            <a:lnTo>
                                              <a:pt x="900" y="201"/>
                                            </a:lnTo>
                                            <a:lnTo>
                                              <a:pt x="900" y="80"/>
                                            </a:lnTo>
                                            <a:lnTo>
                                              <a:pt x="510" y="80"/>
                                            </a:lnTo>
                                            <a:close/>
                                            <a:moveTo>
                                              <a:pt x="520" y="0"/>
                                            </a:moveTo>
                                            <a:lnTo>
                                              <a:pt x="888" y="0"/>
                                            </a:lnTo>
                                            <a:lnTo>
                                              <a:pt x="907" y="1"/>
                                            </a:lnTo>
                                            <a:lnTo>
                                              <a:pt x="925" y="6"/>
                                            </a:lnTo>
                                            <a:lnTo>
                                              <a:pt x="941" y="14"/>
                                            </a:lnTo>
                                            <a:lnTo>
                                              <a:pt x="954" y="25"/>
                                            </a:lnTo>
                                            <a:lnTo>
                                              <a:pt x="966" y="38"/>
                                            </a:lnTo>
                                            <a:lnTo>
                                              <a:pt x="975" y="52"/>
                                            </a:lnTo>
                                            <a:lnTo>
                                              <a:pt x="981" y="68"/>
                                            </a:lnTo>
                                            <a:lnTo>
                                              <a:pt x="983" y="85"/>
                                            </a:lnTo>
                                            <a:lnTo>
                                              <a:pt x="983" y="201"/>
                                            </a:lnTo>
                                            <a:lnTo>
                                              <a:pt x="1269" y="201"/>
                                            </a:lnTo>
                                            <a:lnTo>
                                              <a:pt x="1295" y="203"/>
                                            </a:lnTo>
                                            <a:lnTo>
                                              <a:pt x="1317" y="208"/>
                                            </a:lnTo>
                                            <a:lnTo>
                                              <a:pt x="1336" y="216"/>
                                            </a:lnTo>
                                            <a:lnTo>
                                              <a:pt x="1352" y="226"/>
                                            </a:lnTo>
                                            <a:lnTo>
                                              <a:pt x="1365" y="239"/>
                                            </a:lnTo>
                                            <a:lnTo>
                                              <a:pt x="1376" y="253"/>
                                            </a:lnTo>
                                            <a:lnTo>
                                              <a:pt x="1385" y="270"/>
                                            </a:lnTo>
                                            <a:lnTo>
                                              <a:pt x="1390" y="287"/>
                                            </a:lnTo>
                                            <a:lnTo>
                                              <a:pt x="1394" y="306"/>
                                            </a:lnTo>
                                            <a:lnTo>
                                              <a:pt x="1395" y="326"/>
                                            </a:lnTo>
                                            <a:lnTo>
                                              <a:pt x="1395" y="980"/>
                                            </a:lnTo>
                                            <a:lnTo>
                                              <a:pt x="1393" y="1006"/>
                                            </a:lnTo>
                                            <a:lnTo>
                                              <a:pt x="1387" y="1029"/>
                                            </a:lnTo>
                                            <a:lnTo>
                                              <a:pt x="1378" y="1049"/>
                                            </a:lnTo>
                                            <a:lnTo>
                                              <a:pt x="1366" y="1066"/>
                                            </a:lnTo>
                                            <a:lnTo>
                                              <a:pt x="1351" y="1080"/>
                                            </a:lnTo>
                                            <a:lnTo>
                                              <a:pt x="1333" y="1091"/>
                                            </a:lnTo>
                                            <a:lnTo>
                                              <a:pt x="1314" y="1099"/>
                                            </a:lnTo>
                                            <a:lnTo>
                                              <a:pt x="1292" y="1104"/>
                                            </a:lnTo>
                                            <a:lnTo>
                                              <a:pt x="1269" y="1106"/>
                                            </a:lnTo>
                                            <a:lnTo>
                                              <a:pt x="135" y="1106"/>
                                            </a:lnTo>
                                            <a:lnTo>
                                              <a:pt x="104" y="1105"/>
                                            </a:lnTo>
                                            <a:lnTo>
                                              <a:pt x="79" y="1101"/>
                                            </a:lnTo>
                                            <a:lnTo>
                                              <a:pt x="57" y="1094"/>
                                            </a:lnTo>
                                            <a:lnTo>
                                              <a:pt x="40" y="1085"/>
                                            </a:lnTo>
                                            <a:lnTo>
                                              <a:pt x="26" y="1073"/>
                                            </a:lnTo>
                                            <a:lnTo>
                                              <a:pt x="15" y="1059"/>
                                            </a:lnTo>
                                            <a:lnTo>
                                              <a:pt x="7" y="1042"/>
                                            </a:lnTo>
                                            <a:lnTo>
                                              <a:pt x="3" y="1024"/>
                                            </a:lnTo>
                                            <a:lnTo>
                                              <a:pt x="0" y="1003"/>
                                            </a:lnTo>
                                            <a:lnTo>
                                              <a:pt x="0" y="980"/>
                                            </a:lnTo>
                                            <a:lnTo>
                                              <a:pt x="0" y="326"/>
                                            </a:lnTo>
                                            <a:lnTo>
                                              <a:pt x="2" y="306"/>
                                            </a:lnTo>
                                            <a:lnTo>
                                              <a:pt x="6" y="287"/>
                                            </a:lnTo>
                                            <a:lnTo>
                                              <a:pt x="12" y="269"/>
                                            </a:lnTo>
                                            <a:lnTo>
                                              <a:pt x="20" y="252"/>
                                            </a:lnTo>
                                            <a:lnTo>
                                              <a:pt x="31" y="238"/>
                                            </a:lnTo>
                                            <a:lnTo>
                                              <a:pt x="45" y="225"/>
                                            </a:lnTo>
                                            <a:lnTo>
                                              <a:pt x="62" y="215"/>
                                            </a:lnTo>
                                            <a:lnTo>
                                              <a:pt x="82" y="207"/>
                                            </a:lnTo>
                                            <a:lnTo>
                                              <a:pt x="107" y="203"/>
                                            </a:lnTo>
                                            <a:lnTo>
                                              <a:pt x="135" y="201"/>
                                            </a:lnTo>
                                            <a:lnTo>
                                              <a:pt x="426" y="201"/>
                                            </a:lnTo>
                                            <a:lnTo>
                                              <a:pt x="426" y="85"/>
                                            </a:lnTo>
                                            <a:lnTo>
                                              <a:pt x="428" y="68"/>
                                            </a:lnTo>
                                            <a:lnTo>
                                              <a:pt x="433" y="52"/>
                                            </a:lnTo>
                                            <a:lnTo>
                                              <a:pt x="442" y="38"/>
                                            </a:lnTo>
                                            <a:lnTo>
                                              <a:pt x="454" y="25"/>
                                            </a:lnTo>
                                            <a:lnTo>
                                              <a:pt x="467" y="14"/>
                                            </a:lnTo>
                                            <a:lnTo>
                                              <a:pt x="483" y="6"/>
                                            </a:lnTo>
                                            <a:lnTo>
                                              <a:pt x="501" y="1"/>
                                            </a:lnTo>
                                            <a:lnTo>
                                              <a:pt x="52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CF026D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      </v:shape>
      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697" w:type="dxa"/>
                </w:tcPr>
                <w:p w14:paraId="38C30863" w14:textId="77777777" w:rsidR="007959D8" w:rsidRPr="00565B06" w:rsidRDefault="007959D8" w:rsidP="007959D8">
                  <w:pPr>
                    <w:pStyle w:val="Heading1"/>
                    <w:framePr w:hSpace="180" w:wrap="around" w:vAnchor="text" w:hAnchor="margin" w:xAlign="center" w:y="523"/>
                    <w:outlineLvl w:val="0"/>
                  </w:pPr>
                  <w:r>
                    <w:t>technical Skills</w:t>
                  </w:r>
                </w:p>
              </w:tc>
            </w:tr>
          </w:tbl>
          <w:p w14:paraId="14C7DC53" w14:textId="77777777" w:rsidR="007959D8" w:rsidRPr="00F53662" w:rsidRDefault="007959D8" w:rsidP="007959D8">
            <w:pPr>
              <w:pStyle w:val="Heading2"/>
              <w:outlineLvl w:val="1"/>
              <w:rPr>
                <w:b/>
                <w:bCs w:val="0"/>
              </w:rPr>
            </w:pPr>
          </w:p>
          <w:p w14:paraId="525C0DD4" w14:textId="77777777" w:rsidR="007959D8" w:rsidRPr="00565B06" w:rsidRDefault="007959D8" w:rsidP="00064A42">
            <w:pPr>
              <w:pStyle w:val="Heading2"/>
              <w:ind w:left="720"/>
              <w:outlineLvl w:val="1"/>
            </w:pPr>
            <w:r w:rsidRPr="00F53662">
              <w:rPr>
                <w:b/>
                <w:bCs w:val="0"/>
              </w:rPr>
              <w:t>Front-End</w:t>
            </w:r>
            <w:r w:rsidRPr="00565B06">
              <w:t xml:space="preserve">| </w:t>
            </w:r>
            <w:r>
              <w:rPr>
                <w:rStyle w:val="Emphasis"/>
              </w:rPr>
              <w:t>Intermediate</w:t>
            </w:r>
          </w:p>
          <w:p w14:paraId="4DDFCA3D" w14:textId="790EF948" w:rsidR="00064A42" w:rsidRPr="00F53662" w:rsidRDefault="007959D8" w:rsidP="00E93369">
            <w:pPr>
              <w:pStyle w:val="Heading3"/>
              <w:ind w:left="72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sz w:val="22"/>
                <w:szCs w:val="22"/>
              </w:rPr>
            </w:pPr>
            <w:r w:rsidRPr="00F53662">
              <w:rPr>
                <w:rFonts w:asciiTheme="minorHAnsi" w:eastAsiaTheme="minorHAnsi" w:hAnsiTheme="minorHAnsi" w:cstheme="minorBidi"/>
                <w:b w:val="0"/>
                <w:bCs w:val="0"/>
                <w:caps w:val="0"/>
                <w:sz w:val="22"/>
                <w:szCs w:val="22"/>
              </w:rPr>
              <w:t xml:space="preserve">HTML5, CSS3, JavaScript, </w:t>
            </w:r>
            <w:r w:rsidR="00E93369" w:rsidRPr="00F53662">
              <w:rPr>
                <w:rFonts w:asciiTheme="minorHAnsi" w:eastAsiaTheme="minorHAnsi" w:hAnsiTheme="minorHAnsi" w:cstheme="minorBidi"/>
                <w:b w:val="0"/>
                <w:bCs w:val="0"/>
                <w:caps w:val="0"/>
                <w:sz w:val="22"/>
                <w:szCs w:val="22"/>
              </w:rPr>
              <w:t xml:space="preserve">React, </w:t>
            </w:r>
            <w:r w:rsidRPr="00F53662">
              <w:rPr>
                <w:rFonts w:asciiTheme="minorHAnsi" w:eastAsiaTheme="minorHAnsi" w:hAnsiTheme="minorHAnsi" w:cstheme="minorBidi"/>
                <w:b w:val="0"/>
                <w:bCs w:val="0"/>
                <w:caps w:val="0"/>
                <w:sz w:val="22"/>
                <w:szCs w:val="22"/>
              </w:rPr>
              <w:t>Bootstrap,</w:t>
            </w:r>
            <w:r w:rsidR="00E93369" w:rsidRPr="00F53662">
              <w:rPr>
                <w:rFonts w:asciiTheme="minorHAnsi" w:eastAsiaTheme="minorHAnsi" w:hAnsiTheme="minorHAnsi" w:cstheme="minorBidi"/>
                <w:b w:val="0"/>
                <w:bCs w:val="0"/>
                <w:caps w:val="0"/>
                <w:sz w:val="22"/>
                <w:szCs w:val="22"/>
              </w:rPr>
              <w:t xml:space="preserve"> Bulma</w:t>
            </w:r>
            <w:r w:rsidRPr="00F53662">
              <w:rPr>
                <w:rFonts w:asciiTheme="minorHAnsi" w:eastAsiaTheme="minorHAnsi" w:hAnsiTheme="minorHAnsi" w:cstheme="minorBidi"/>
                <w:b w:val="0"/>
                <w:bCs w:val="0"/>
                <w:caps w:val="0"/>
                <w:sz w:val="22"/>
                <w:szCs w:val="22"/>
              </w:rPr>
              <w:t xml:space="preserve"> </w:t>
            </w:r>
          </w:p>
          <w:p w14:paraId="6F2BC1E8" w14:textId="77777777" w:rsidR="007959D8" w:rsidRPr="00565B06" w:rsidRDefault="007959D8" w:rsidP="00064A42">
            <w:pPr>
              <w:pStyle w:val="Heading2"/>
              <w:ind w:left="720"/>
              <w:outlineLvl w:val="1"/>
            </w:pPr>
            <w:r w:rsidRPr="00F53662">
              <w:rPr>
                <w:b/>
                <w:bCs w:val="0"/>
              </w:rPr>
              <w:t>Back-End</w:t>
            </w:r>
            <w:r w:rsidRPr="00565B06">
              <w:t xml:space="preserve">| </w:t>
            </w:r>
            <w:r>
              <w:rPr>
                <w:rStyle w:val="Emphasis"/>
              </w:rPr>
              <w:t>Basics</w:t>
            </w:r>
          </w:p>
          <w:p w14:paraId="36FB91DE" w14:textId="30C462CC" w:rsidR="00064A42" w:rsidRPr="00F53662" w:rsidRDefault="007959D8" w:rsidP="00E93369">
            <w:pPr>
              <w:pStyle w:val="Heading3"/>
              <w:ind w:left="72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sz w:val="22"/>
                <w:szCs w:val="22"/>
              </w:rPr>
            </w:pPr>
            <w:r w:rsidRPr="00F53662">
              <w:rPr>
                <w:rFonts w:asciiTheme="minorHAnsi" w:eastAsiaTheme="minorHAnsi" w:hAnsiTheme="minorHAnsi" w:cstheme="minorBidi"/>
                <w:b w:val="0"/>
                <w:bCs w:val="0"/>
                <w:caps w:val="0"/>
                <w:sz w:val="22"/>
                <w:szCs w:val="22"/>
              </w:rPr>
              <w:t>Node.js, Express.js</w:t>
            </w:r>
          </w:p>
          <w:p w14:paraId="2552A749" w14:textId="77777777" w:rsidR="007959D8" w:rsidRPr="00565B06" w:rsidRDefault="007959D8" w:rsidP="00064A42">
            <w:pPr>
              <w:pStyle w:val="Heading2"/>
              <w:ind w:left="720"/>
              <w:outlineLvl w:val="1"/>
            </w:pPr>
            <w:r w:rsidRPr="00F53662">
              <w:rPr>
                <w:b/>
                <w:bCs w:val="0"/>
              </w:rPr>
              <w:t>Database</w:t>
            </w:r>
            <w:r w:rsidRPr="00565B06">
              <w:t xml:space="preserve">| </w:t>
            </w:r>
            <w:r>
              <w:rPr>
                <w:rStyle w:val="Emphasis"/>
              </w:rPr>
              <w:t>Basics</w:t>
            </w:r>
          </w:p>
          <w:p w14:paraId="6EE86360" w14:textId="6D17F014" w:rsidR="007959D8" w:rsidRPr="00F53662" w:rsidRDefault="007959D8" w:rsidP="00064A42">
            <w:pPr>
              <w:pStyle w:val="Heading3"/>
              <w:ind w:left="72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sz w:val="22"/>
                <w:szCs w:val="22"/>
              </w:rPr>
            </w:pPr>
            <w:r w:rsidRPr="00F53662">
              <w:rPr>
                <w:rFonts w:asciiTheme="minorHAnsi" w:eastAsiaTheme="minorHAnsi" w:hAnsiTheme="minorHAnsi" w:cstheme="minorBidi"/>
                <w:b w:val="0"/>
                <w:bCs w:val="0"/>
                <w:caps w:val="0"/>
                <w:sz w:val="22"/>
                <w:szCs w:val="22"/>
              </w:rPr>
              <w:t>SQL, MongoDB</w:t>
            </w:r>
          </w:p>
          <w:p w14:paraId="21C17671" w14:textId="7142BA16" w:rsidR="00E93369" w:rsidRPr="00565B06" w:rsidRDefault="00E93369" w:rsidP="00E93369">
            <w:pPr>
              <w:pStyle w:val="Heading2"/>
              <w:ind w:left="720"/>
              <w:outlineLvl w:val="1"/>
            </w:pPr>
            <w:r w:rsidRPr="00F53662">
              <w:rPr>
                <w:b/>
                <w:bCs w:val="0"/>
              </w:rPr>
              <w:t>Tools</w:t>
            </w:r>
            <w:r w:rsidRPr="00565B06">
              <w:t xml:space="preserve">| </w:t>
            </w:r>
            <w:r>
              <w:rPr>
                <w:rStyle w:val="Emphasis"/>
              </w:rPr>
              <w:t>Intermediate</w:t>
            </w:r>
          </w:p>
          <w:p w14:paraId="15E99ECD" w14:textId="57D4F051" w:rsidR="00E93369" w:rsidRPr="00F53662" w:rsidRDefault="00E93369" w:rsidP="00E93369">
            <w:pPr>
              <w:pStyle w:val="Heading3"/>
              <w:ind w:left="720"/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sz w:val="22"/>
                <w:szCs w:val="22"/>
              </w:rPr>
            </w:pPr>
            <w:r w:rsidRPr="00F53662">
              <w:rPr>
                <w:rFonts w:asciiTheme="minorHAnsi" w:eastAsiaTheme="minorHAnsi" w:hAnsiTheme="minorHAnsi" w:cstheme="minorBidi"/>
                <w:b w:val="0"/>
                <w:bCs w:val="0"/>
                <w:caps w:val="0"/>
                <w:sz w:val="22"/>
                <w:szCs w:val="22"/>
              </w:rPr>
              <w:t>GitHub, VS Code, Sublime, Terminal</w:t>
            </w:r>
          </w:p>
          <w:p w14:paraId="64393B21" w14:textId="77777777" w:rsidR="007959D8" w:rsidRDefault="007959D8" w:rsidP="007959D8"/>
        </w:tc>
        <w:tc>
          <w:tcPr>
            <w:tcW w:w="4570" w:type="dxa"/>
          </w:tcPr>
          <w:tbl>
            <w:tblPr>
              <w:tblStyle w:val="TableGrid"/>
              <w:tblW w:w="43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op table has skills heading, second table has list of skills and bottom table has activities"/>
            </w:tblPr>
            <w:tblGrid>
              <w:gridCol w:w="657"/>
              <w:gridCol w:w="3697"/>
            </w:tblGrid>
            <w:tr w:rsidR="007959D8" w:rsidRPr="00565B06" w14:paraId="52970E08" w14:textId="77777777" w:rsidTr="00F32632">
              <w:trPr>
                <w:trHeight w:val="746"/>
              </w:trPr>
              <w:tc>
                <w:tcPr>
                  <w:tcW w:w="657" w:type="dxa"/>
                  <w:tcMar>
                    <w:right w:w="216" w:type="dxa"/>
                  </w:tcMar>
                  <w:vAlign w:val="bottom"/>
                </w:tcPr>
                <w:p w14:paraId="029E5881" w14:textId="77777777" w:rsidR="007959D8" w:rsidRPr="00565B06" w:rsidRDefault="007959D8" w:rsidP="007959D8">
                  <w:pPr>
                    <w:pStyle w:val="Icons"/>
                    <w:framePr w:hSpace="180" w:wrap="around" w:vAnchor="text" w:hAnchor="margin" w:xAlign="center" w:y="523"/>
                  </w:pPr>
                  <w:r w:rsidRPr="00565B06">
                    <w:rPr>
                      <w:noProof/>
                      <w:lang w:bidi="mr-IN"/>
                    </w:rPr>
                    <mc:AlternateContent>
                      <mc:Choice Requires="wpg">
                        <w:drawing>
                          <wp:inline distT="0" distB="0" distL="0" distR="0" wp14:anchorId="69B98459" wp14:editId="0D1727EC">
                            <wp:extent cx="274320" cy="274320"/>
                            <wp:effectExtent l="0" t="0" r="0" b="0"/>
                            <wp:docPr id="24" name="Skills in circle icon" descr="Skills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274320" cy="274320"/>
                                      <a:chOff x="0" y="0"/>
                                      <a:chExt cx="171" cy="171"/>
                                    </a:xfrm>
                                  </wpg:grpSpPr>
                                  <wps:wsp>
                                    <wps:cNvPr id="25" name="Skills icon circle" descr="Skills icon circle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171" cy="171"/>
                                      </a:xfrm>
                                      <a:custGeom>
                                        <a:avLst/>
                                        <a:gdLst>
                                          <a:gd name="T0" fmla="*/ 1725 w 3246"/>
                                          <a:gd name="T1" fmla="*/ 3 h 3246"/>
                                          <a:gd name="T2" fmla="*/ 1925 w 3246"/>
                                          <a:gd name="T3" fmla="*/ 28 h 3246"/>
                                          <a:gd name="T4" fmla="*/ 2117 w 3246"/>
                                          <a:gd name="T5" fmla="*/ 77 h 3246"/>
                                          <a:gd name="T6" fmla="*/ 2299 w 3246"/>
                                          <a:gd name="T7" fmla="*/ 147 h 3246"/>
                                          <a:gd name="T8" fmla="*/ 2469 w 3246"/>
                                          <a:gd name="T9" fmla="*/ 239 h 3246"/>
                                          <a:gd name="T10" fmla="*/ 2628 w 3246"/>
                                          <a:gd name="T11" fmla="*/ 348 h 3246"/>
                                          <a:gd name="T12" fmla="*/ 2771 w 3246"/>
                                          <a:gd name="T13" fmla="*/ 475 h 3246"/>
                                          <a:gd name="T14" fmla="*/ 2898 w 3246"/>
                                          <a:gd name="T15" fmla="*/ 618 h 3246"/>
                                          <a:gd name="T16" fmla="*/ 3007 w 3246"/>
                                          <a:gd name="T17" fmla="*/ 777 h 3246"/>
                                          <a:gd name="T18" fmla="*/ 3099 w 3246"/>
                                          <a:gd name="T19" fmla="*/ 947 h 3246"/>
                                          <a:gd name="T20" fmla="*/ 3169 w 3246"/>
                                          <a:gd name="T21" fmla="*/ 1129 h 3246"/>
                                          <a:gd name="T22" fmla="*/ 3218 w 3246"/>
                                          <a:gd name="T23" fmla="*/ 1321 h 3246"/>
                                          <a:gd name="T24" fmla="*/ 3243 w 3246"/>
                                          <a:gd name="T25" fmla="*/ 1521 h 3246"/>
                                          <a:gd name="T26" fmla="*/ 3243 w 3246"/>
                                          <a:gd name="T27" fmla="*/ 1725 h 3246"/>
                                          <a:gd name="T28" fmla="*/ 3218 w 3246"/>
                                          <a:gd name="T29" fmla="*/ 1926 h 3246"/>
                                          <a:gd name="T30" fmla="*/ 3169 w 3246"/>
                                          <a:gd name="T31" fmla="*/ 2117 h 3246"/>
                                          <a:gd name="T32" fmla="*/ 3099 w 3246"/>
                                          <a:gd name="T33" fmla="*/ 2299 h 3246"/>
                                          <a:gd name="T34" fmla="*/ 3007 w 3246"/>
                                          <a:gd name="T35" fmla="*/ 2470 h 3246"/>
                                          <a:gd name="T36" fmla="*/ 2898 w 3246"/>
                                          <a:gd name="T37" fmla="*/ 2628 h 3246"/>
                                          <a:gd name="T38" fmla="*/ 2771 w 3246"/>
                                          <a:gd name="T39" fmla="*/ 2771 h 3246"/>
                                          <a:gd name="T40" fmla="*/ 2628 w 3246"/>
                                          <a:gd name="T41" fmla="*/ 2898 h 3246"/>
                                          <a:gd name="T42" fmla="*/ 2469 w 3246"/>
                                          <a:gd name="T43" fmla="*/ 3008 h 3246"/>
                                          <a:gd name="T44" fmla="*/ 2299 w 3246"/>
                                          <a:gd name="T45" fmla="*/ 3099 h 3246"/>
                                          <a:gd name="T46" fmla="*/ 2117 w 3246"/>
                                          <a:gd name="T47" fmla="*/ 3169 h 3246"/>
                                          <a:gd name="T48" fmla="*/ 1925 w 3246"/>
                                          <a:gd name="T49" fmla="*/ 3218 h 3246"/>
                                          <a:gd name="T50" fmla="*/ 1725 w 3246"/>
                                          <a:gd name="T51" fmla="*/ 3243 h 3246"/>
                                          <a:gd name="T52" fmla="*/ 1521 w 3246"/>
                                          <a:gd name="T53" fmla="*/ 3243 h 3246"/>
                                          <a:gd name="T54" fmla="*/ 1320 w 3246"/>
                                          <a:gd name="T55" fmla="*/ 3218 h 3246"/>
                                          <a:gd name="T56" fmla="*/ 1129 w 3246"/>
                                          <a:gd name="T57" fmla="*/ 3169 h 3246"/>
                                          <a:gd name="T58" fmla="*/ 947 w 3246"/>
                                          <a:gd name="T59" fmla="*/ 3099 h 3246"/>
                                          <a:gd name="T60" fmla="*/ 776 w 3246"/>
                                          <a:gd name="T61" fmla="*/ 3008 h 3246"/>
                                          <a:gd name="T62" fmla="*/ 618 w 3246"/>
                                          <a:gd name="T63" fmla="*/ 2898 h 3246"/>
                                          <a:gd name="T64" fmla="*/ 475 w 3246"/>
                                          <a:gd name="T65" fmla="*/ 2771 h 3246"/>
                                          <a:gd name="T66" fmla="*/ 348 w 3246"/>
                                          <a:gd name="T67" fmla="*/ 2628 h 3246"/>
                                          <a:gd name="T68" fmla="*/ 238 w 3246"/>
                                          <a:gd name="T69" fmla="*/ 2470 h 3246"/>
                                          <a:gd name="T70" fmla="*/ 147 w 3246"/>
                                          <a:gd name="T71" fmla="*/ 2299 h 3246"/>
                                          <a:gd name="T72" fmla="*/ 77 w 3246"/>
                                          <a:gd name="T73" fmla="*/ 2117 h 3246"/>
                                          <a:gd name="T74" fmla="*/ 28 w 3246"/>
                                          <a:gd name="T75" fmla="*/ 1926 h 3246"/>
                                          <a:gd name="T76" fmla="*/ 3 w 3246"/>
                                          <a:gd name="T77" fmla="*/ 1725 h 3246"/>
                                          <a:gd name="T78" fmla="*/ 3 w 3246"/>
                                          <a:gd name="T79" fmla="*/ 1521 h 3246"/>
                                          <a:gd name="T80" fmla="*/ 28 w 3246"/>
                                          <a:gd name="T81" fmla="*/ 1321 h 3246"/>
                                          <a:gd name="T82" fmla="*/ 77 w 3246"/>
                                          <a:gd name="T83" fmla="*/ 1129 h 3246"/>
                                          <a:gd name="T84" fmla="*/ 147 w 3246"/>
                                          <a:gd name="T85" fmla="*/ 947 h 3246"/>
                                          <a:gd name="T86" fmla="*/ 238 w 3246"/>
                                          <a:gd name="T87" fmla="*/ 777 h 3246"/>
                                          <a:gd name="T88" fmla="*/ 348 w 3246"/>
                                          <a:gd name="T89" fmla="*/ 618 h 3246"/>
                                          <a:gd name="T90" fmla="*/ 475 w 3246"/>
                                          <a:gd name="T91" fmla="*/ 475 h 3246"/>
                                          <a:gd name="T92" fmla="*/ 618 w 3246"/>
                                          <a:gd name="T93" fmla="*/ 348 h 3246"/>
                                          <a:gd name="T94" fmla="*/ 776 w 3246"/>
                                          <a:gd name="T95" fmla="*/ 239 h 3246"/>
                                          <a:gd name="T96" fmla="*/ 947 w 3246"/>
                                          <a:gd name="T97" fmla="*/ 147 h 3246"/>
                                          <a:gd name="T98" fmla="*/ 1129 w 3246"/>
                                          <a:gd name="T99" fmla="*/ 77 h 3246"/>
                                          <a:gd name="T100" fmla="*/ 1320 w 3246"/>
                                          <a:gd name="T101" fmla="*/ 28 h 3246"/>
                                          <a:gd name="T102" fmla="*/ 1521 w 3246"/>
                                          <a:gd name="T103" fmla="*/ 3 h 32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246" h="3246">
                                            <a:moveTo>
                                              <a:pt x="1623" y="0"/>
                                            </a:moveTo>
                                            <a:lnTo>
                                              <a:pt x="1725" y="3"/>
                                            </a:lnTo>
                                            <a:lnTo>
                                              <a:pt x="1826" y="13"/>
                                            </a:lnTo>
                                            <a:lnTo>
                                              <a:pt x="1925" y="28"/>
                                            </a:lnTo>
                                            <a:lnTo>
                                              <a:pt x="2023" y="49"/>
                                            </a:lnTo>
                                            <a:lnTo>
                                              <a:pt x="2117" y="77"/>
                                            </a:lnTo>
                                            <a:lnTo>
                                              <a:pt x="2210" y="109"/>
                                            </a:lnTo>
                                            <a:lnTo>
                                              <a:pt x="2299" y="147"/>
                                            </a:lnTo>
                                            <a:lnTo>
                                              <a:pt x="2386" y="190"/>
                                            </a:lnTo>
                                            <a:lnTo>
                                              <a:pt x="2469" y="239"/>
                                            </a:lnTo>
                                            <a:lnTo>
                                              <a:pt x="2551" y="291"/>
                                            </a:lnTo>
                                            <a:lnTo>
                                              <a:pt x="2628" y="348"/>
                                            </a:lnTo>
                                            <a:lnTo>
                                              <a:pt x="2701" y="410"/>
                                            </a:lnTo>
                                            <a:lnTo>
                                              <a:pt x="2771" y="475"/>
                                            </a:lnTo>
                                            <a:lnTo>
                                              <a:pt x="2836" y="545"/>
                                            </a:lnTo>
                                            <a:lnTo>
                                              <a:pt x="2898" y="618"/>
                                            </a:lnTo>
                                            <a:lnTo>
                                              <a:pt x="2955" y="695"/>
                                            </a:lnTo>
                                            <a:lnTo>
                                              <a:pt x="3007" y="777"/>
                                            </a:lnTo>
                                            <a:lnTo>
                                              <a:pt x="3056" y="860"/>
                                            </a:lnTo>
                                            <a:lnTo>
                                              <a:pt x="3099" y="947"/>
                                            </a:lnTo>
                                            <a:lnTo>
                                              <a:pt x="3137" y="1036"/>
                                            </a:lnTo>
                                            <a:lnTo>
                                              <a:pt x="3169" y="1129"/>
                                            </a:lnTo>
                                            <a:lnTo>
                                              <a:pt x="3197" y="1223"/>
                                            </a:lnTo>
                                            <a:lnTo>
                                              <a:pt x="3218" y="1321"/>
                                            </a:lnTo>
                                            <a:lnTo>
                                              <a:pt x="3233" y="1420"/>
                                            </a:lnTo>
                                            <a:lnTo>
                                              <a:pt x="3243" y="1521"/>
                                            </a:lnTo>
                                            <a:lnTo>
                                              <a:pt x="3246" y="1623"/>
                                            </a:lnTo>
                                            <a:lnTo>
                                              <a:pt x="3243" y="1725"/>
                                            </a:lnTo>
                                            <a:lnTo>
                                              <a:pt x="3233" y="1826"/>
                                            </a:lnTo>
                                            <a:lnTo>
                                              <a:pt x="3218" y="1926"/>
                                            </a:lnTo>
                                            <a:lnTo>
                                              <a:pt x="3197" y="2023"/>
                                            </a:lnTo>
                                            <a:lnTo>
                                              <a:pt x="3169" y="2117"/>
                                            </a:lnTo>
                                            <a:lnTo>
                                              <a:pt x="3137" y="2210"/>
                                            </a:lnTo>
                                            <a:lnTo>
                                              <a:pt x="3099" y="2299"/>
                                            </a:lnTo>
                                            <a:lnTo>
                                              <a:pt x="3056" y="2386"/>
                                            </a:lnTo>
                                            <a:lnTo>
                                              <a:pt x="3007" y="2470"/>
                                            </a:lnTo>
                                            <a:lnTo>
                                              <a:pt x="2955" y="2551"/>
                                            </a:lnTo>
                                            <a:lnTo>
                                              <a:pt x="2898" y="2628"/>
                                            </a:lnTo>
                                            <a:lnTo>
                                              <a:pt x="2836" y="2701"/>
                                            </a:lnTo>
                                            <a:lnTo>
                                              <a:pt x="2771" y="2771"/>
                                            </a:lnTo>
                                            <a:lnTo>
                                              <a:pt x="2701" y="2836"/>
                                            </a:lnTo>
                                            <a:lnTo>
                                              <a:pt x="2628" y="2898"/>
                                            </a:lnTo>
                                            <a:lnTo>
                                              <a:pt x="2551" y="2955"/>
                                            </a:lnTo>
                                            <a:lnTo>
                                              <a:pt x="2469" y="3008"/>
                                            </a:lnTo>
                                            <a:lnTo>
                                              <a:pt x="2386" y="3056"/>
                                            </a:lnTo>
                                            <a:lnTo>
                                              <a:pt x="2299" y="3099"/>
                                            </a:lnTo>
                                            <a:lnTo>
                                              <a:pt x="2210" y="3137"/>
                                            </a:lnTo>
                                            <a:lnTo>
                                              <a:pt x="2117" y="3169"/>
                                            </a:lnTo>
                                            <a:lnTo>
                                              <a:pt x="2023" y="3197"/>
                                            </a:lnTo>
                                            <a:lnTo>
                                              <a:pt x="1925" y="3218"/>
                                            </a:lnTo>
                                            <a:lnTo>
                                              <a:pt x="1826" y="3233"/>
                                            </a:lnTo>
                                            <a:lnTo>
                                              <a:pt x="1725" y="3243"/>
                                            </a:lnTo>
                                            <a:lnTo>
                                              <a:pt x="1623" y="3246"/>
                                            </a:lnTo>
                                            <a:lnTo>
                                              <a:pt x="1521" y="3243"/>
                                            </a:lnTo>
                                            <a:lnTo>
                                              <a:pt x="1420" y="3233"/>
                                            </a:lnTo>
                                            <a:lnTo>
                                              <a:pt x="1320" y="3218"/>
                                            </a:lnTo>
                                            <a:lnTo>
                                              <a:pt x="1223" y="3197"/>
                                            </a:lnTo>
                                            <a:lnTo>
                                              <a:pt x="1129" y="3169"/>
                                            </a:lnTo>
                                            <a:lnTo>
                                              <a:pt x="1036" y="3137"/>
                                            </a:lnTo>
                                            <a:lnTo>
                                              <a:pt x="947" y="3099"/>
                                            </a:lnTo>
                                            <a:lnTo>
                                              <a:pt x="860" y="3056"/>
                                            </a:lnTo>
                                            <a:lnTo>
                                              <a:pt x="776" y="3008"/>
                                            </a:lnTo>
                                            <a:lnTo>
                                              <a:pt x="695" y="2955"/>
                                            </a:lnTo>
                                            <a:lnTo>
                                              <a:pt x="618" y="2898"/>
                                            </a:lnTo>
                                            <a:lnTo>
                                              <a:pt x="545" y="2836"/>
                                            </a:lnTo>
                                            <a:lnTo>
                                              <a:pt x="475" y="2771"/>
                                            </a:lnTo>
                                            <a:lnTo>
                                              <a:pt x="410" y="2701"/>
                                            </a:lnTo>
                                            <a:lnTo>
                                              <a:pt x="348" y="2628"/>
                                            </a:lnTo>
                                            <a:lnTo>
                                              <a:pt x="291" y="2551"/>
                                            </a:lnTo>
                                            <a:lnTo>
                                              <a:pt x="238" y="2470"/>
                                            </a:lnTo>
                                            <a:lnTo>
                                              <a:pt x="190" y="2386"/>
                                            </a:lnTo>
                                            <a:lnTo>
                                              <a:pt x="147" y="2299"/>
                                            </a:lnTo>
                                            <a:lnTo>
                                              <a:pt x="109" y="2210"/>
                                            </a:lnTo>
                                            <a:lnTo>
                                              <a:pt x="77" y="2117"/>
                                            </a:lnTo>
                                            <a:lnTo>
                                              <a:pt x="49" y="2023"/>
                                            </a:lnTo>
                                            <a:lnTo>
                                              <a:pt x="28" y="1926"/>
                                            </a:lnTo>
                                            <a:lnTo>
                                              <a:pt x="13" y="1826"/>
                                            </a:lnTo>
                                            <a:lnTo>
                                              <a:pt x="3" y="1725"/>
                                            </a:lnTo>
                                            <a:lnTo>
                                              <a:pt x="0" y="1623"/>
                                            </a:lnTo>
                                            <a:lnTo>
                                              <a:pt x="3" y="1521"/>
                                            </a:lnTo>
                                            <a:lnTo>
                                              <a:pt x="13" y="1420"/>
                                            </a:lnTo>
                                            <a:lnTo>
                                              <a:pt x="28" y="1321"/>
                                            </a:lnTo>
                                            <a:lnTo>
                                              <a:pt x="49" y="1223"/>
                                            </a:lnTo>
                                            <a:lnTo>
                                              <a:pt x="77" y="1129"/>
                                            </a:lnTo>
                                            <a:lnTo>
                                              <a:pt x="109" y="1036"/>
                                            </a:lnTo>
                                            <a:lnTo>
                                              <a:pt x="147" y="947"/>
                                            </a:lnTo>
                                            <a:lnTo>
                                              <a:pt x="190" y="860"/>
                                            </a:lnTo>
                                            <a:lnTo>
                                              <a:pt x="238" y="777"/>
                                            </a:lnTo>
                                            <a:lnTo>
                                              <a:pt x="291" y="695"/>
                                            </a:lnTo>
                                            <a:lnTo>
                                              <a:pt x="348" y="618"/>
                                            </a:lnTo>
                                            <a:lnTo>
                                              <a:pt x="410" y="545"/>
                                            </a:lnTo>
                                            <a:lnTo>
                                              <a:pt x="475" y="475"/>
                                            </a:lnTo>
                                            <a:lnTo>
                                              <a:pt x="545" y="410"/>
                                            </a:lnTo>
                                            <a:lnTo>
                                              <a:pt x="618" y="348"/>
                                            </a:lnTo>
                                            <a:lnTo>
                                              <a:pt x="695" y="291"/>
                                            </a:lnTo>
                                            <a:lnTo>
                                              <a:pt x="776" y="239"/>
                                            </a:lnTo>
                                            <a:lnTo>
                                              <a:pt x="860" y="190"/>
                                            </a:lnTo>
                                            <a:lnTo>
                                              <a:pt x="947" y="147"/>
                                            </a:lnTo>
                                            <a:lnTo>
                                              <a:pt x="1036" y="109"/>
                                            </a:lnTo>
                                            <a:lnTo>
                                              <a:pt x="1129" y="77"/>
                                            </a:lnTo>
                                            <a:lnTo>
                                              <a:pt x="1223" y="49"/>
                                            </a:lnTo>
                                            <a:lnTo>
                                              <a:pt x="1320" y="28"/>
                                            </a:lnTo>
                                            <a:lnTo>
                                              <a:pt x="1420" y="13"/>
                                            </a:lnTo>
                                            <a:lnTo>
                                              <a:pt x="1521" y="3"/>
                                            </a:lnTo>
                                            <a:lnTo>
                                              <a:pt x="16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6" name="Skills icon symbol part 1" descr="Skills icon symbol part 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9" y="111"/>
                                        <a:ext cx="4" cy="4"/>
                                      </a:xfrm>
                                      <a:custGeom>
                                        <a:avLst/>
                                        <a:gdLst>
                                          <a:gd name="T0" fmla="*/ 35 w 70"/>
                                          <a:gd name="T1" fmla="*/ 0 h 70"/>
                                          <a:gd name="T2" fmla="*/ 49 w 70"/>
                                          <a:gd name="T3" fmla="*/ 2 h 70"/>
                                          <a:gd name="T4" fmla="*/ 60 w 70"/>
                                          <a:gd name="T5" fmla="*/ 10 h 70"/>
                                          <a:gd name="T6" fmla="*/ 67 w 70"/>
                                          <a:gd name="T7" fmla="*/ 21 h 70"/>
                                          <a:gd name="T8" fmla="*/ 70 w 70"/>
                                          <a:gd name="T9" fmla="*/ 35 h 70"/>
                                          <a:gd name="T10" fmla="*/ 67 w 70"/>
                                          <a:gd name="T11" fmla="*/ 48 h 70"/>
                                          <a:gd name="T12" fmla="*/ 60 w 70"/>
                                          <a:gd name="T13" fmla="*/ 60 h 70"/>
                                          <a:gd name="T14" fmla="*/ 49 w 70"/>
                                          <a:gd name="T15" fmla="*/ 67 h 70"/>
                                          <a:gd name="T16" fmla="*/ 35 w 70"/>
                                          <a:gd name="T17" fmla="*/ 70 h 70"/>
                                          <a:gd name="T18" fmla="*/ 21 w 70"/>
                                          <a:gd name="T19" fmla="*/ 67 h 70"/>
                                          <a:gd name="T20" fmla="*/ 10 w 70"/>
                                          <a:gd name="T21" fmla="*/ 60 h 70"/>
                                          <a:gd name="T22" fmla="*/ 3 w 70"/>
                                          <a:gd name="T23" fmla="*/ 48 h 70"/>
                                          <a:gd name="T24" fmla="*/ 0 w 70"/>
                                          <a:gd name="T25" fmla="*/ 35 h 70"/>
                                          <a:gd name="T26" fmla="*/ 3 w 70"/>
                                          <a:gd name="T27" fmla="*/ 21 h 70"/>
                                          <a:gd name="T28" fmla="*/ 10 w 70"/>
                                          <a:gd name="T29" fmla="*/ 10 h 70"/>
                                          <a:gd name="T30" fmla="*/ 21 w 70"/>
                                          <a:gd name="T31" fmla="*/ 2 h 70"/>
                                          <a:gd name="T32" fmla="*/ 35 w 70"/>
                                          <a:gd name="T33" fmla="*/ 0 h 7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70">
                                            <a:moveTo>
                                              <a:pt x="35" y="0"/>
                                            </a:moveTo>
                                            <a:lnTo>
                                              <a:pt x="49" y="2"/>
                                            </a:lnTo>
                                            <a:lnTo>
                                              <a:pt x="60" y="10"/>
                                            </a:lnTo>
                                            <a:lnTo>
                                              <a:pt x="67" y="21"/>
                                            </a:lnTo>
                                            <a:lnTo>
                                              <a:pt x="70" y="35"/>
                                            </a:lnTo>
                                            <a:lnTo>
                                              <a:pt x="67" y="48"/>
                                            </a:lnTo>
                                            <a:lnTo>
                                              <a:pt x="60" y="60"/>
                                            </a:lnTo>
                                            <a:lnTo>
                                              <a:pt x="49" y="67"/>
                                            </a:lnTo>
                                            <a:lnTo>
                                              <a:pt x="35" y="70"/>
                                            </a:lnTo>
                                            <a:lnTo>
                                              <a:pt x="21" y="67"/>
                                            </a:lnTo>
                                            <a:lnTo>
                                              <a:pt x="10" y="60"/>
                                            </a:lnTo>
                                            <a:lnTo>
                                              <a:pt x="3" y="48"/>
                                            </a:lnTo>
                                            <a:lnTo>
                                              <a:pt x="0" y="35"/>
                                            </a:lnTo>
                                            <a:lnTo>
                                              <a:pt x="3" y="21"/>
                                            </a:lnTo>
                                            <a:lnTo>
                                              <a:pt x="10" y="10"/>
                                            </a:lnTo>
                                            <a:lnTo>
                                              <a:pt x="21" y="2"/>
                                            </a:lnTo>
                                            <a:lnTo>
                                              <a:pt x="3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3" name="Skills icon symbol part 2" descr="Skills icon symbol part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9" y="51"/>
                                        <a:ext cx="72" cy="71"/>
                                      </a:xfrm>
                                      <a:custGeom>
                                        <a:avLst/>
                                        <a:gdLst>
                                          <a:gd name="T0" fmla="*/ 424 w 1362"/>
                                          <a:gd name="T1" fmla="*/ 155 h 1356"/>
                                          <a:gd name="T2" fmla="*/ 465 w 1362"/>
                                          <a:gd name="T3" fmla="*/ 229 h 1356"/>
                                          <a:gd name="T4" fmla="*/ 461 w 1362"/>
                                          <a:gd name="T5" fmla="*/ 296 h 1356"/>
                                          <a:gd name="T6" fmla="*/ 417 w 1362"/>
                                          <a:gd name="T7" fmla="*/ 366 h 1356"/>
                                          <a:gd name="T8" fmla="*/ 342 w 1362"/>
                                          <a:gd name="T9" fmla="*/ 439 h 1356"/>
                                          <a:gd name="T10" fmla="*/ 256 w 1362"/>
                                          <a:gd name="T11" fmla="*/ 470 h 1356"/>
                                          <a:gd name="T12" fmla="*/ 188 w 1362"/>
                                          <a:gd name="T13" fmla="*/ 452 h 1356"/>
                                          <a:gd name="T14" fmla="*/ 136 w 1362"/>
                                          <a:gd name="T15" fmla="*/ 416 h 1356"/>
                                          <a:gd name="T16" fmla="*/ 76 w 1362"/>
                                          <a:gd name="T17" fmla="*/ 383 h 1356"/>
                                          <a:gd name="T18" fmla="*/ 121 w 1362"/>
                                          <a:gd name="T19" fmla="*/ 471 h 1356"/>
                                          <a:gd name="T20" fmla="*/ 198 w 1362"/>
                                          <a:gd name="T21" fmla="*/ 534 h 1356"/>
                                          <a:gd name="T22" fmla="*/ 301 w 1362"/>
                                          <a:gd name="T23" fmla="*/ 558 h 1356"/>
                                          <a:gd name="T24" fmla="*/ 415 w 1362"/>
                                          <a:gd name="T25" fmla="*/ 601 h 1356"/>
                                          <a:gd name="T26" fmla="*/ 517 w 1362"/>
                                          <a:gd name="T27" fmla="*/ 681 h 1356"/>
                                          <a:gd name="T28" fmla="*/ 1026 w 1362"/>
                                          <a:gd name="T29" fmla="*/ 1189 h 1356"/>
                                          <a:gd name="T30" fmla="*/ 1113 w 1362"/>
                                          <a:gd name="T31" fmla="*/ 1267 h 1356"/>
                                          <a:gd name="T32" fmla="*/ 1175 w 1362"/>
                                          <a:gd name="T33" fmla="*/ 1288 h 1356"/>
                                          <a:gd name="T34" fmla="*/ 1245 w 1362"/>
                                          <a:gd name="T35" fmla="*/ 1260 h 1356"/>
                                          <a:gd name="T36" fmla="*/ 1282 w 1362"/>
                                          <a:gd name="T37" fmla="*/ 1219 h 1356"/>
                                          <a:gd name="T38" fmla="*/ 1292 w 1362"/>
                                          <a:gd name="T39" fmla="*/ 1156 h 1356"/>
                                          <a:gd name="T40" fmla="*/ 1249 w 1362"/>
                                          <a:gd name="T41" fmla="*/ 1082 h 1356"/>
                                          <a:gd name="T42" fmla="*/ 804 w 1362"/>
                                          <a:gd name="T43" fmla="*/ 635 h 1356"/>
                                          <a:gd name="T44" fmla="*/ 609 w 1362"/>
                                          <a:gd name="T45" fmla="*/ 428 h 1356"/>
                                          <a:gd name="T46" fmla="*/ 570 w 1362"/>
                                          <a:gd name="T47" fmla="*/ 334 h 1356"/>
                                          <a:gd name="T48" fmla="*/ 553 w 1362"/>
                                          <a:gd name="T49" fmla="*/ 228 h 1356"/>
                                          <a:gd name="T50" fmla="*/ 500 w 1362"/>
                                          <a:gd name="T51" fmla="*/ 139 h 1356"/>
                                          <a:gd name="T52" fmla="*/ 412 w 1362"/>
                                          <a:gd name="T53" fmla="*/ 83 h 1356"/>
                                          <a:gd name="T54" fmla="*/ 327 w 1362"/>
                                          <a:gd name="T55" fmla="*/ 0 h 1356"/>
                                          <a:gd name="T56" fmla="*/ 445 w 1362"/>
                                          <a:gd name="T57" fmla="*/ 22 h 1356"/>
                                          <a:gd name="T58" fmla="*/ 541 w 1362"/>
                                          <a:gd name="T59" fmla="*/ 84 h 1356"/>
                                          <a:gd name="T60" fmla="*/ 607 w 1362"/>
                                          <a:gd name="T61" fmla="*/ 179 h 1356"/>
                                          <a:gd name="T62" fmla="*/ 633 w 1362"/>
                                          <a:gd name="T63" fmla="*/ 298 h 1356"/>
                                          <a:gd name="T64" fmla="*/ 652 w 1362"/>
                                          <a:gd name="T65" fmla="*/ 367 h 1356"/>
                                          <a:gd name="T66" fmla="*/ 693 w 1362"/>
                                          <a:gd name="T67" fmla="*/ 426 h 1356"/>
                                          <a:gd name="T68" fmla="*/ 1298 w 1362"/>
                                          <a:gd name="T69" fmla="*/ 1035 h 1356"/>
                                          <a:gd name="T70" fmla="*/ 1353 w 1362"/>
                                          <a:gd name="T71" fmla="*/ 1122 h 1356"/>
                                          <a:gd name="T72" fmla="*/ 1357 w 1362"/>
                                          <a:gd name="T73" fmla="*/ 1211 h 1356"/>
                                          <a:gd name="T74" fmla="*/ 1312 w 1362"/>
                                          <a:gd name="T75" fmla="*/ 1291 h 1356"/>
                                          <a:gd name="T76" fmla="*/ 1231 w 1362"/>
                                          <a:gd name="T77" fmla="*/ 1345 h 1356"/>
                                          <a:gd name="T78" fmla="*/ 1145 w 1362"/>
                                          <a:gd name="T79" fmla="*/ 1353 h 1356"/>
                                          <a:gd name="T80" fmla="*/ 1052 w 1362"/>
                                          <a:gd name="T81" fmla="*/ 1306 h 1356"/>
                                          <a:gd name="T82" fmla="*/ 651 w 1362"/>
                                          <a:gd name="T83" fmla="*/ 914 h 1356"/>
                                          <a:gd name="T84" fmla="*/ 413 w 1362"/>
                                          <a:gd name="T85" fmla="*/ 681 h 1356"/>
                                          <a:gd name="T86" fmla="*/ 323 w 1362"/>
                                          <a:gd name="T87" fmla="*/ 634 h 1356"/>
                                          <a:gd name="T88" fmla="*/ 214 w 1362"/>
                                          <a:gd name="T89" fmla="*/ 611 h 1356"/>
                                          <a:gd name="T90" fmla="*/ 114 w 1362"/>
                                          <a:gd name="T91" fmla="*/ 560 h 1356"/>
                                          <a:gd name="T92" fmla="*/ 41 w 1362"/>
                                          <a:gd name="T93" fmla="*/ 474 h 1356"/>
                                          <a:gd name="T94" fmla="*/ 4 w 1362"/>
                                          <a:gd name="T95" fmla="*/ 366 h 1356"/>
                                          <a:gd name="T96" fmla="*/ 9 w 1362"/>
                                          <a:gd name="T97" fmla="*/ 250 h 1356"/>
                                          <a:gd name="T98" fmla="*/ 121 w 1362"/>
                                          <a:gd name="T99" fmla="*/ 307 h 1356"/>
                                          <a:gd name="T100" fmla="*/ 206 w 1362"/>
                                          <a:gd name="T101" fmla="*/ 385 h 1356"/>
                                          <a:gd name="T102" fmla="*/ 256 w 1362"/>
                                          <a:gd name="T103" fmla="*/ 402 h 1356"/>
                                          <a:gd name="T104" fmla="*/ 306 w 1362"/>
                                          <a:gd name="T105" fmla="*/ 383 h 1356"/>
                                          <a:gd name="T106" fmla="*/ 363 w 1362"/>
                                          <a:gd name="T107" fmla="*/ 325 h 1356"/>
                                          <a:gd name="T108" fmla="*/ 396 w 1362"/>
                                          <a:gd name="T109" fmla="*/ 276 h 1356"/>
                                          <a:gd name="T110" fmla="*/ 397 w 1362"/>
                                          <a:gd name="T111" fmla="*/ 236 h 1356"/>
                                          <a:gd name="T112" fmla="*/ 368 w 1362"/>
                                          <a:gd name="T113" fmla="*/ 192 h 1356"/>
                                          <a:gd name="T114" fmla="*/ 254 w 1362"/>
                                          <a:gd name="T115" fmla="*/ 75 h 1356"/>
                                          <a:gd name="T116" fmla="*/ 287 w 1362"/>
                                          <a:gd name="T117" fmla="*/ 3 h 135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62" h="1356">
                                            <a:moveTo>
                                              <a:pt x="342" y="68"/>
                                            </a:moveTo>
                                            <a:lnTo>
                                              <a:pt x="400" y="128"/>
                                            </a:lnTo>
                                            <a:lnTo>
                                              <a:pt x="424" y="155"/>
                                            </a:lnTo>
                                            <a:lnTo>
                                              <a:pt x="444" y="181"/>
                                            </a:lnTo>
                                            <a:lnTo>
                                              <a:pt x="457" y="205"/>
                                            </a:lnTo>
                                            <a:lnTo>
                                              <a:pt x="465" y="229"/>
                                            </a:lnTo>
                                            <a:lnTo>
                                              <a:pt x="468" y="252"/>
                                            </a:lnTo>
                                            <a:lnTo>
                                              <a:pt x="467" y="274"/>
                                            </a:lnTo>
                                            <a:lnTo>
                                              <a:pt x="461" y="296"/>
                                            </a:lnTo>
                                            <a:lnTo>
                                              <a:pt x="450" y="319"/>
                                            </a:lnTo>
                                            <a:lnTo>
                                              <a:pt x="435" y="341"/>
                                            </a:lnTo>
                                            <a:lnTo>
                                              <a:pt x="417" y="366"/>
                                            </a:lnTo>
                                            <a:lnTo>
                                              <a:pt x="395" y="390"/>
                                            </a:lnTo>
                                            <a:lnTo>
                                              <a:pt x="370" y="416"/>
                                            </a:lnTo>
                                            <a:lnTo>
                                              <a:pt x="342" y="439"/>
                                            </a:lnTo>
                                            <a:lnTo>
                                              <a:pt x="314" y="456"/>
                                            </a:lnTo>
                                            <a:lnTo>
                                              <a:pt x="285" y="466"/>
                                            </a:lnTo>
                                            <a:lnTo>
                                              <a:pt x="256" y="470"/>
                                            </a:lnTo>
                                            <a:lnTo>
                                              <a:pt x="232" y="467"/>
                                            </a:lnTo>
                                            <a:lnTo>
                                              <a:pt x="209" y="461"/>
                                            </a:lnTo>
                                            <a:lnTo>
                                              <a:pt x="188" y="452"/>
                                            </a:lnTo>
                                            <a:lnTo>
                                              <a:pt x="169" y="441"/>
                                            </a:lnTo>
                                            <a:lnTo>
                                              <a:pt x="151" y="429"/>
                                            </a:lnTo>
                                            <a:lnTo>
                                              <a:pt x="136" y="416"/>
                                            </a:lnTo>
                                            <a:lnTo>
                                              <a:pt x="122" y="403"/>
                                            </a:lnTo>
                                            <a:lnTo>
                                              <a:pt x="70" y="352"/>
                                            </a:lnTo>
                                            <a:lnTo>
                                              <a:pt x="76" y="383"/>
                                            </a:lnTo>
                                            <a:lnTo>
                                              <a:pt x="87" y="413"/>
                                            </a:lnTo>
                                            <a:lnTo>
                                              <a:pt x="101" y="442"/>
                                            </a:lnTo>
                                            <a:lnTo>
                                              <a:pt x="121" y="471"/>
                                            </a:lnTo>
                                            <a:lnTo>
                                              <a:pt x="144" y="496"/>
                                            </a:lnTo>
                                            <a:lnTo>
                                              <a:pt x="170" y="517"/>
                                            </a:lnTo>
                                            <a:lnTo>
                                              <a:pt x="198" y="534"/>
                                            </a:lnTo>
                                            <a:lnTo>
                                              <a:pt x="228" y="545"/>
                                            </a:lnTo>
                                            <a:lnTo>
                                              <a:pt x="259" y="552"/>
                                            </a:lnTo>
                                            <a:lnTo>
                                              <a:pt x="301" y="558"/>
                                            </a:lnTo>
                                            <a:lnTo>
                                              <a:pt x="341" y="569"/>
                                            </a:lnTo>
                                            <a:lnTo>
                                              <a:pt x="379" y="583"/>
                                            </a:lnTo>
                                            <a:lnTo>
                                              <a:pt x="415" y="601"/>
                                            </a:lnTo>
                                            <a:lnTo>
                                              <a:pt x="450" y="624"/>
                                            </a:lnTo>
                                            <a:lnTo>
                                              <a:pt x="484" y="650"/>
                                            </a:lnTo>
                                            <a:lnTo>
                                              <a:pt x="517" y="681"/>
                                            </a:lnTo>
                                            <a:lnTo>
                                              <a:pt x="685" y="852"/>
                                            </a:lnTo>
                                            <a:lnTo>
                                              <a:pt x="855" y="1022"/>
                                            </a:lnTo>
                                            <a:lnTo>
                                              <a:pt x="1026" y="1189"/>
                                            </a:lnTo>
                                            <a:lnTo>
                                              <a:pt x="1068" y="1230"/>
                                            </a:lnTo>
                                            <a:lnTo>
                                              <a:pt x="1091" y="1251"/>
                                            </a:lnTo>
                                            <a:lnTo>
                                              <a:pt x="1113" y="1267"/>
                                            </a:lnTo>
                                            <a:lnTo>
                                              <a:pt x="1135" y="1279"/>
                                            </a:lnTo>
                                            <a:lnTo>
                                              <a:pt x="1155" y="1286"/>
                                            </a:lnTo>
                                            <a:lnTo>
                                              <a:pt x="1175" y="1288"/>
                                            </a:lnTo>
                                            <a:lnTo>
                                              <a:pt x="1198" y="1285"/>
                                            </a:lnTo>
                                            <a:lnTo>
                                              <a:pt x="1221" y="1276"/>
                                            </a:lnTo>
                                            <a:lnTo>
                                              <a:pt x="1245" y="1260"/>
                                            </a:lnTo>
                                            <a:lnTo>
                                              <a:pt x="1258" y="1249"/>
                                            </a:lnTo>
                                            <a:lnTo>
                                              <a:pt x="1271" y="1235"/>
                                            </a:lnTo>
                                            <a:lnTo>
                                              <a:pt x="1282" y="1219"/>
                                            </a:lnTo>
                                            <a:lnTo>
                                              <a:pt x="1290" y="1201"/>
                                            </a:lnTo>
                                            <a:lnTo>
                                              <a:pt x="1294" y="1180"/>
                                            </a:lnTo>
                                            <a:lnTo>
                                              <a:pt x="1292" y="1156"/>
                                            </a:lnTo>
                                            <a:lnTo>
                                              <a:pt x="1284" y="1131"/>
                                            </a:lnTo>
                                            <a:lnTo>
                                              <a:pt x="1270" y="1106"/>
                                            </a:lnTo>
                                            <a:lnTo>
                                              <a:pt x="1249" y="1082"/>
                                            </a:lnTo>
                                            <a:lnTo>
                                              <a:pt x="1108" y="939"/>
                                            </a:lnTo>
                                            <a:lnTo>
                                              <a:pt x="965" y="796"/>
                                            </a:lnTo>
                                            <a:lnTo>
                                              <a:pt x="804" y="635"/>
                                            </a:lnTo>
                                            <a:lnTo>
                                              <a:pt x="645" y="473"/>
                                            </a:lnTo>
                                            <a:lnTo>
                                              <a:pt x="627" y="453"/>
                                            </a:lnTo>
                                            <a:lnTo>
                                              <a:pt x="609" y="428"/>
                                            </a:lnTo>
                                            <a:lnTo>
                                              <a:pt x="593" y="400"/>
                                            </a:lnTo>
                                            <a:lnTo>
                                              <a:pt x="579" y="369"/>
                                            </a:lnTo>
                                            <a:lnTo>
                                              <a:pt x="570" y="334"/>
                                            </a:lnTo>
                                            <a:lnTo>
                                              <a:pt x="566" y="300"/>
                                            </a:lnTo>
                                            <a:lnTo>
                                              <a:pt x="562" y="263"/>
                                            </a:lnTo>
                                            <a:lnTo>
                                              <a:pt x="553" y="228"/>
                                            </a:lnTo>
                                            <a:lnTo>
                                              <a:pt x="540" y="195"/>
                                            </a:lnTo>
                                            <a:lnTo>
                                              <a:pt x="522" y="165"/>
                                            </a:lnTo>
                                            <a:lnTo>
                                              <a:pt x="500" y="139"/>
                                            </a:lnTo>
                                            <a:lnTo>
                                              <a:pt x="474" y="116"/>
                                            </a:lnTo>
                                            <a:lnTo>
                                              <a:pt x="445" y="97"/>
                                            </a:lnTo>
                                            <a:lnTo>
                                              <a:pt x="412" y="83"/>
                                            </a:lnTo>
                                            <a:lnTo>
                                              <a:pt x="378" y="73"/>
                                            </a:lnTo>
                                            <a:lnTo>
                                              <a:pt x="342" y="68"/>
                                            </a:lnTo>
                                            <a:close/>
                                            <a:moveTo>
                                              <a:pt x="327" y="0"/>
                                            </a:moveTo>
                                            <a:lnTo>
                                              <a:pt x="368" y="3"/>
                                            </a:lnTo>
                                            <a:lnTo>
                                              <a:pt x="407" y="10"/>
                                            </a:lnTo>
                                            <a:lnTo>
                                              <a:pt x="445" y="22"/>
                                            </a:lnTo>
                                            <a:lnTo>
                                              <a:pt x="480" y="39"/>
                                            </a:lnTo>
                                            <a:lnTo>
                                              <a:pt x="512" y="60"/>
                                            </a:lnTo>
                                            <a:lnTo>
                                              <a:pt x="541" y="84"/>
                                            </a:lnTo>
                                            <a:lnTo>
                                              <a:pt x="567" y="112"/>
                                            </a:lnTo>
                                            <a:lnTo>
                                              <a:pt x="589" y="144"/>
                                            </a:lnTo>
                                            <a:lnTo>
                                              <a:pt x="607" y="179"/>
                                            </a:lnTo>
                                            <a:lnTo>
                                              <a:pt x="620" y="216"/>
                                            </a:lnTo>
                                            <a:lnTo>
                                              <a:pt x="629" y="256"/>
                                            </a:lnTo>
                                            <a:lnTo>
                                              <a:pt x="633" y="298"/>
                                            </a:lnTo>
                                            <a:lnTo>
                                              <a:pt x="636" y="321"/>
                                            </a:lnTo>
                                            <a:lnTo>
                                              <a:pt x="642" y="343"/>
                                            </a:lnTo>
                                            <a:lnTo>
                                              <a:pt x="652" y="367"/>
                                            </a:lnTo>
                                            <a:lnTo>
                                              <a:pt x="664" y="389"/>
                                            </a:lnTo>
                                            <a:lnTo>
                                              <a:pt x="678" y="409"/>
                                            </a:lnTo>
                                            <a:lnTo>
                                              <a:pt x="693" y="426"/>
                                            </a:lnTo>
                                            <a:lnTo>
                                              <a:pt x="894" y="629"/>
                                            </a:lnTo>
                                            <a:lnTo>
                                              <a:pt x="1097" y="831"/>
                                            </a:lnTo>
                                            <a:lnTo>
                                              <a:pt x="1298" y="1035"/>
                                            </a:lnTo>
                                            <a:lnTo>
                                              <a:pt x="1322" y="1063"/>
                                            </a:lnTo>
                                            <a:lnTo>
                                              <a:pt x="1341" y="1092"/>
                                            </a:lnTo>
                                            <a:lnTo>
                                              <a:pt x="1353" y="1122"/>
                                            </a:lnTo>
                                            <a:lnTo>
                                              <a:pt x="1360" y="1152"/>
                                            </a:lnTo>
                                            <a:lnTo>
                                              <a:pt x="1362" y="1182"/>
                                            </a:lnTo>
                                            <a:lnTo>
                                              <a:pt x="1357" y="1211"/>
                                            </a:lnTo>
                                            <a:lnTo>
                                              <a:pt x="1348" y="1239"/>
                                            </a:lnTo>
                                            <a:lnTo>
                                              <a:pt x="1332" y="1265"/>
                                            </a:lnTo>
                                            <a:lnTo>
                                              <a:pt x="1312" y="1291"/>
                                            </a:lnTo>
                                            <a:lnTo>
                                              <a:pt x="1286" y="1314"/>
                                            </a:lnTo>
                                            <a:lnTo>
                                              <a:pt x="1259" y="1332"/>
                                            </a:lnTo>
                                            <a:lnTo>
                                              <a:pt x="1231" y="1345"/>
                                            </a:lnTo>
                                            <a:lnTo>
                                              <a:pt x="1203" y="1353"/>
                                            </a:lnTo>
                                            <a:lnTo>
                                              <a:pt x="1175" y="1356"/>
                                            </a:lnTo>
                                            <a:lnTo>
                                              <a:pt x="1145" y="1353"/>
                                            </a:lnTo>
                                            <a:lnTo>
                                              <a:pt x="1114" y="1343"/>
                                            </a:lnTo>
                                            <a:lnTo>
                                              <a:pt x="1083" y="1328"/>
                                            </a:lnTo>
                                            <a:lnTo>
                                              <a:pt x="1052" y="1306"/>
                                            </a:lnTo>
                                            <a:lnTo>
                                              <a:pt x="1020" y="1278"/>
                                            </a:lnTo>
                                            <a:lnTo>
                                              <a:pt x="835" y="1097"/>
                                            </a:lnTo>
                                            <a:lnTo>
                                              <a:pt x="651" y="914"/>
                                            </a:lnTo>
                                            <a:lnTo>
                                              <a:pt x="468" y="729"/>
                                            </a:lnTo>
                                            <a:lnTo>
                                              <a:pt x="442" y="703"/>
                                            </a:lnTo>
                                            <a:lnTo>
                                              <a:pt x="413" y="681"/>
                                            </a:lnTo>
                                            <a:lnTo>
                                              <a:pt x="385" y="662"/>
                                            </a:lnTo>
                                            <a:lnTo>
                                              <a:pt x="355" y="646"/>
                                            </a:lnTo>
                                            <a:lnTo>
                                              <a:pt x="323" y="634"/>
                                            </a:lnTo>
                                            <a:lnTo>
                                              <a:pt x="289" y="625"/>
                                            </a:lnTo>
                                            <a:lnTo>
                                              <a:pt x="252" y="619"/>
                                            </a:lnTo>
                                            <a:lnTo>
                                              <a:pt x="214" y="611"/>
                                            </a:lnTo>
                                            <a:lnTo>
                                              <a:pt x="178" y="599"/>
                                            </a:lnTo>
                                            <a:lnTo>
                                              <a:pt x="145" y="581"/>
                                            </a:lnTo>
                                            <a:lnTo>
                                              <a:pt x="114" y="560"/>
                                            </a:lnTo>
                                            <a:lnTo>
                                              <a:pt x="86" y="534"/>
                                            </a:lnTo>
                                            <a:lnTo>
                                              <a:pt x="62" y="505"/>
                                            </a:lnTo>
                                            <a:lnTo>
                                              <a:pt x="41" y="474"/>
                                            </a:lnTo>
                                            <a:lnTo>
                                              <a:pt x="24" y="440"/>
                                            </a:lnTo>
                                            <a:lnTo>
                                              <a:pt x="12" y="404"/>
                                            </a:lnTo>
                                            <a:lnTo>
                                              <a:pt x="4" y="366"/>
                                            </a:lnTo>
                                            <a:lnTo>
                                              <a:pt x="0" y="327"/>
                                            </a:lnTo>
                                            <a:lnTo>
                                              <a:pt x="2" y="289"/>
                                            </a:lnTo>
                                            <a:lnTo>
                                              <a:pt x="9" y="250"/>
                                            </a:lnTo>
                                            <a:lnTo>
                                              <a:pt x="22" y="212"/>
                                            </a:lnTo>
                                            <a:lnTo>
                                              <a:pt x="72" y="260"/>
                                            </a:lnTo>
                                            <a:lnTo>
                                              <a:pt x="121" y="307"/>
                                            </a:lnTo>
                                            <a:lnTo>
                                              <a:pt x="169" y="353"/>
                                            </a:lnTo>
                                            <a:lnTo>
                                              <a:pt x="188" y="371"/>
                                            </a:lnTo>
                                            <a:lnTo>
                                              <a:pt x="206" y="385"/>
                                            </a:lnTo>
                                            <a:lnTo>
                                              <a:pt x="223" y="394"/>
                                            </a:lnTo>
                                            <a:lnTo>
                                              <a:pt x="240" y="400"/>
                                            </a:lnTo>
                                            <a:lnTo>
                                              <a:pt x="256" y="402"/>
                                            </a:lnTo>
                                            <a:lnTo>
                                              <a:pt x="272" y="400"/>
                                            </a:lnTo>
                                            <a:lnTo>
                                              <a:pt x="289" y="393"/>
                                            </a:lnTo>
                                            <a:lnTo>
                                              <a:pt x="306" y="383"/>
                                            </a:lnTo>
                                            <a:lnTo>
                                              <a:pt x="323" y="368"/>
                                            </a:lnTo>
                                            <a:lnTo>
                                              <a:pt x="345" y="344"/>
                                            </a:lnTo>
                                            <a:lnTo>
                                              <a:pt x="363" y="325"/>
                                            </a:lnTo>
                                            <a:lnTo>
                                              <a:pt x="378" y="307"/>
                                            </a:lnTo>
                                            <a:lnTo>
                                              <a:pt x="389" y="291"/>
                                            </a:lnTo>
                                            <a:lnTo>
                                              <a:pt x="396" y="276"/>
                                            </a:lnTo>
                                            <a:lnTo>
                                              <a:pt x="400" y="263"/>
                                            </a:lnTo>
                                            <a:lnTo>
                                              <a:pt x="400" y="249"/>
                                            </a:lnTo>
                                            <a:lnTo>
                                              <a:pt x="397" y="236"/>
                                            </a:lnTo>
                                            <a:lnTo>
                                              <a:pt x="391" y="222"/>
                                            </a:lnTo>
                                            <a:lnTo>
                                              <a:pt x="381" y="208"/>
                                            </a:lnTo>
                                            <a:lnTo>
                                              <a:pt x="368" y="192"/>
                                            </a:lnTo>
                                            <a:lnTo>
                                              <a:pt x="352" y="175"/>
                                            </a:lnTo>
                                            <a:lnTo>
                                              <a:pt x="303" y="125"/>
                                            </a:lnTo>
                                            <a:lnTo>
                                              <a:pt x="254" y="75"/>
                                            </a:lnTo>
                                            <a:lnTo>
                                              <a:pt x="204" y="23"/>
                                            </a:lnTo>
                                            <a:lnTo>
                                              <a:pt x="246" y="10"/>
                                            </a:lnTo>
                                            <a:lnTo>
                                              <a:pt x="287" y="3"/>
                                            </a:lnTo>
                                            <a:lnTo>
                                              <a:pt x="327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4" name="Skills icon symbol part 3" descr="Skills icon symbol part 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" y="49"/>
                                        <a:ext cx="34" cy="34"/>
                                      </a:xfrm>
                                      <a:custGeom>
                                        <a:avLst/>
                                        <a:gdLst>
                                          <a:gd name="T0" fmla="*/ 480 w 640"/>
                                          <a:gd name="T1" fmla="*/ 3 h 662"/>
                                          <a:gd name="T2" fmla="*/ 536 w 640"/>
                                          <a:gd name="T3" fmla="*/ 22 h 662"/>
                                          <a:gd name="T4" fmla="*/ 586 w 640"/>
                                          <a:gd name="T5" fmla="*/ 58 h 662"/>
                                          <a:gd name="T6" fmla="*/ 621 w 640"/>
                                          <a:gd name="T7" fmla="*/ 104 h 662"/>
                                          <a:gd name="T8" fmla="*/ 638 w 640"/>
                                          <a:gd name="T9" fmla="*/ 156 h 662"/>
                                          <a:gd name="T10" fmla="*/ 638 w 640"/>
                                          <a:gd name="T11" fmla="*/ 211 h 662"/>
                                          <a:gd name="T12" fmla="*/ 622 w 640"/>
                                          <a:gd name="T13" fmla="*/ 266 h 662"/>
                                          <a:gd name="T14" fmla="*/ 588 w 640"/>
                                          <a:gd name="T15" fmla="*/ 316 h 662"/>
                                          <a:gd name="T16" fmla="*/ 561 w 640"/>
                                          <a:gd name="T17" fmla="*/ 344 h 662"/>
                                          <a:gd name="T18" fmla="*/ 526 w 640"/>
                                          <a:gd name="T19" fmla="*/ 380 h 662"/>
                                          <a:gd name="T20" fmla="*/ 485 w 640"/>
                                          <a:gd name="T21" fmla="*/ 422 h 662"/>
                                          <a:gd name="T22" fmla="*/ 441 w 640"/>
                                          <a:gd name="T23" fmla="*/ 466 h 662"/>
                                          <a:gd name="T24" fmla="*/ 395 w 640"/>
                                          <a:gd name="T25" fmla="*/ 510 h 662"/>
                                          <a:gd name="T26" fmla="*/ 351 w 640"/>
                                          <a:gd name="T27" fmla="*/ 553 h 662"/>
                                          <a:gd name="T28" fmla="*/ 311 w 640"/>
                                          <a:gd name="T29" fmla="*/ 591 h 662"/>
                                          <a:gd name="T30" fmla="*/ 277 w 640"/>
                                          <a:gd name="T31" fmla="*/ 624 h 662"/>
                                          <a:gd name="T32" fmla="*/ 252 w 640"/>
                                          <a:gd name="T33" fmla="*/ 647 h 662"/>
                                          <a:gd name="T34" fmla="*/ 239 w 640"/>
                                          <a:gd name="T35" fmla="*/ 660 h 662"/>
                                          <a:gd name="T36" fmla="*/ 182 w 640"/>
                                          <a:gd name="T37" fmla="*/ 610 h 662"/>
                                          <a:gd name="T38" fmla="*/ 189 w 640"/>
                                          <a:gd name="T39" fmla="*/ 604 h 662"/>
                                          <a:gd name="T40" fmla="*/ 208 w 640"/>
                                          <a:gd name="T41" fmla="*/ 585 h 662"/>
                                          <a:gd name="T42" fmla="*/ 239 w 640"/>
                                          <a:gd name="T43" fmla="*/ 557 h 662"/>
                                          <a:gd name="T44" fmla="*/ 276 w 640"/>
                                          <a:gd name="T45" fmla="*/ 521 h 662"/>
                                          <a:gd name="T46" fmla="*/ 318 w 640"/>
                                          <a:gd name="T47" fmla="*/ 481 h 662"/>
                                          <a:gd name="T48" fmla="*/ 363 w 640"/>
                                          <a:gd name="T49" fmla="*/ 437 h 662"/>
                                          <a:gd name="T50" fmla="*/ 408 w 640"/>
                                          <a:gd name="T51" fmla="*/ 392 h 662"/>
                                          <a:gd name="T52" fmla="*/ 451 w 640"/>
                                          <a:gd name="T53" fmla="*/ 349 h 662"/>
                                          <a:gd name="T54" fmla="*/ 489 w 640"/>
                                          <a:gd name="T55" fmla="*/ 311 h 662"/>
                                          <a:gd name="T56" fmla="*/ 520 w 640"/>
                                          <a:gd name="T57" fmla="*/ 279 h 662"/>
                                          <a:gd name="T58" fmla="*/ 549 w 640"/>
                                          <a:gd name="T59" fmla="*/ 244 h 662"/>
                                          <a:gd name="T60" fmla="*/ 565 w 640"/>
                                          <a:gd name="T61" fmla="*/ 198 h 662"/>
                                          <a:gd name="T62" fmla="*/ 560 w 640"/>
                                          <a:gd name="T63" fmla="*/ 152 h 662"/>
                                          <a:gd name="T64" fmla="*/ 534 w 640"/>
                                          <a:gd name="T65" fmla="*/ 112 h 662"/>
                                          <a:gd name="T66" fmla="*/ 503 w 640"/>
                                          <a:gd name="T67" fmla="*/ 89 h 662"/>
                                          <a:gd name="T68" fmla="*/ 466 w 640"/>
                                          <a:gd name="T69" fmla="*/ 76 h 662"/>
                                          <a:gd name="T70" fmla="*/ 428 w 640"/>
                                          <a:gd name="T71" fmla="*/ 75 h 662"/>
                                          <a:gd name="T72" fmla="*/ 391 w 640"/>
                                          <a:gd name="T73" fmla="*/ 90 h 662"/>
                                          <a:gd name="T74" fmla="*/ 360 w 640"/>
                                          <a:gd name="T75" fmla="*/ 119 h 662"/>
                                          <a:gd name="T76" fmla="*/ 325 w 640"/>
                                          <a:gd name="T77" fmla="*/ 158 h 662"/>
                                          <a:gd name="T78" fmla="*/ 284 w 640"/>
                                          <a:gd name="T79" fmla="*/ 206 h 662"/>
                                          <a:gd name="T80" fmla="*/ 239 w 640"/>
                                          <a:gd name="T81" fmla="*/ 260 h 662"/>
                                          <a:gd name="T82" fmla="*/ 193 w 640"/>
                                          <a:gd name="T83" fmla="*/ 315 h 662"/>
                                          <a:gd name="T84" fmla="*/ 150 w 640"/>
                                          <a:gd name="T85" fmla="*/ 369 h 662"/>
                                          <a:gd name="T86" fmla="*/ 112 w 640"/>
                                          <a:gd name="T87" fmla="*/ 417 h 662"/>
                                          <a:gd name="T88" fmla="*/ 82 w 640"/>
                                          <a:gd name="T89" fmla="*/ 454 h 662"/>
                                          <a:gd name="T90" fmla="*/ 61 w 640"/>
                                          <a:gd name="T91" fmla="*/ 478 h 662"/>
                                          <a:gd name="T92" fmla="*/ 7 w 640"/>
                                          <a:gd name="T93" fmla="*/ 416 h 662"/>
                                          <a:gd name="T94" fmla="*/ 30 w 640"/>
                                          <a:gd name="T95" fmla="*/ 388 h 662"/>
                                          <a:gd name="T96" fmla="*/ 61 w 640"/>
                                          <a:gd name="T97" fmla="*/ 350 h 662"/>
                                          <a:gd name="T98" fmla="*/ 100 w 640"/>
                                          <a:gd name="T99" fmla="*/ 305 h 662"/>
                                          <a:gd name="T100" fmla="*/ 142 w 640"/>
                                          <a:gd name="T101" fmla="*/ 254 h 662"/>
                                          <a:gd name="T102" fmla="*/ 186 w 640"/>
                                          <a:gd name="T103" fmla="*/ 201 h 662"/>
                                          <a:gd name="T104" fmla="*/ 230 w 640"/>
                                          <a:gd name="T105" fmla="*/ 151 h 662"/>
                                          <a:gd name="T106" fmla="*/ 271 w 640"/>
                                          <a:gd name="T107" fmla="*/ 104 h 662"/>
                                          <a:gd name="T108" fmla="*/ 307 w 640"/>
                                          <a:gd name="T109" fmla="*/ 66 h 662"/>
                                          <a:gd name="T110" fmla="*/ 344 w 640"/>
                                          <a:gd name="T111" fmla="*/ 32 h 662"/>
                                          <a:gd name="T112" fmla="*/ 395 w 640"/>
                                          <a:gd name="T113" fmla="*/ 7 h 662"/>
                                          <a:gd name="T114" fmla="*/ 451 w 640"/>
                                          <a:gd name="T115" fmla="*/ 0 h 66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40" h="662">
                                            <a:moveTo>
                                              <a:pt x="451" y="0"/>
                                            </a:moveTo>
                                            <a:lnTo>
                                              <a:pt x="480" y="3"/>
                                            </a:lnTo>
                                            <a:lnTo>
                                              <a:pt x="508" y="10"/>
                                            </a:lnTo>
                                            <a:lnTo>
                                              <a:pt x="536" y="22"/>
                                            </a:lnTo>
                                            <a:lnTo>
                                              <a:pt x="562" y="38"/>
                                            </a:lnTo>
                                            <a:lnTo>
                                              <a:pt x="586" y="58"/>
                                            </a:lnTo>
                                            <a:lnTo>
                                              <a:pt x="606" y="80"/>
                                            </a:lnTo>
                                            <a:lnTo>
                                              <a:pt x="621" y="104"/>
                                            </a:lnTo>
                                            <a:lnTo>
                                              <a:pt x="631" y="129"/>
                                            </a:lnTo>
                                            <a:lnTo>
                                              <a:pt x="638" y="156"/>
                                            </a:lnTo>
                                            <a:lnTo>
                                              <a:pt x="640" y="183"/>
                                            </a:lnTo>
                                            <a:lnTo>
                                              <a:pt x="638" y="211"/>
                                            </a:lnTo>
                                            <a:lnTo>
                                              <a:pt x="632" y="239"/>
                                            </a:lnTo>
                                            <a:lnTo>
                                              <a:pt x="622" y="266"/>
                                            </a:lnTo>
                                            <a:lnTo>
                                              <a:pt x="607" y="291"/>
                                            </a:lnTo>
                                            <a:lnTo>
                                              <a:pt x="588" y="316"/>
                                            </a:lnTo>
                                            <a:lnTo>
                                              <a:pt x="576" y="329"/>
                                            </a:lnTo>
                                            <a:lnTo>
                                              <a:pt x="561" y="344"/>
                                            </a:lnTo>
                                            <a:lnTo>
                                              <a:pt x="545" y="361"/>
                                            </a:lnTo>
                                            <a:lnTo>
                                              <a:pt x="526" y="380"/>
                                            </a:lnTo>
                                            <a:lnTo>
                                              <a:pt x="506" y="401"/>
                                            </a:lnTo>
                                            <a:lnTo>
                                              <a:pt x="485" y="422"/>
                                            </a:lnTo>
                                            <a:lnTo>
                                              <a:pt x="463" y="444"/>
                                            </a:lnTo>
                                            <a:lnTo>
                                              <a:pt x="441" y="466"/>
                                            </a:lnTo>
                                            <a:lnTo>
                                              <a:pt x="418" y="488"/>
                                            </a:lnTo>
                                            <a:lnTo>
                                              <a:pt x="395" y="510"/>
                                            </a:lnTo>
                                            <a:lnTo>
                                              <a:pt x="373" y="532"/>
                                            </a:lnTo>
                                            <a:lnTo>
                                              <a:pt x="351" y="553"/>
                                            </a:lnTo>
                                            <a:lnTo>
                                              <a:pt x="330" y="573"/>
                                            </a:lnTo>
                                            <a:lnTo>
                                              <a:pt x="311" y="591"/>
                                            </a:lnTo>
                                            <a:lnTo>
                                              <a:pt x="293" y="608"/>
                                            </a:lnTo>
                                            <a:lnTo>
                                              <a:pt x="277" y="624"/>
                                            </a:lnTo>
                                            <a:lnTo>
                                              <a:pt x="263" y="637"/>
                                            </a:lnTo>
                                            <a:lnTo>
                                              <a:pt x="252" y="647"/>
                                            </a:lnTo>
                                            <a:lnTo>
                                              <a:pt x="244" y="655"/>
                                            </a:lnTo>
                                            <a:lnTo>
                                              <a:pt x="239" y="660"/>
                                            </a:lnTo>
                                            <a:lnTo>
                                              <a:pt x="237" y="662"/>
                                            </a:lnTo>
                                            <a:lnTo>
                                              <a:pt x="182" y="610"/>
                                            </a:lnTo>
                                            <a:lnTo>
                                              <a:pt x="183" y="609"/>
                                            </a:lnTo>
                                            <a:lnTo>
                                              <a:pt x="189" y="604"/>
                                            </a:lnTo>
                                            <a:lnTo>
                                              <a:pt x="197" y="596"/>
                                            </a:lnTo>
                                            <a:lnTo>
                                              <a:pt x="208" y="585"/>
                                            </a:lnTo>
                                            <a:lnTo>
                                              <a:pt x="222" y="572"/>
                                            </a:lnTo>
                                            <a:lnTo>
                                              <a:pt x="239" y="557"/>
                                            </a:lnTo>
                                            <a:lnTo>
                                              <a:pt x="256" y="540"/>
                                            </a:lnTo>
                                            <a:lnTo>
                                              <a:pt x="276" y="521"/>
                                            </a:lnTo>
                                            <a:lnTo>
                                              <a:pt x="296" y="501"/>
                                            </a:lnTo>
                                            <a:lnTo>
                                              <a:pt x="318" y="481"/>
                                            </a:lnTo>
                                            <a:lnTo>
                                              <a:pt x="340" y="459"/>
                                            </a:lnTo>
                                            <a:lnTo>
                                              <a:pt x="363" y="437"/>
                                            </a:lnTo>
                                            <a:lnTo>
                                              <a:pt x="386" y="415"/>
                                            </a:lnTo>
                                            <a:lnTo>
                                              <a:pt x="408" y="392"/>
                                            </a:lnTo>
                                            <a:lnTo>
                                              <a:pt x="430" y="370"/>
                                            </a:lnTo>
                                            <a:lnTo>
                                              <a:pt x="451" y="349"/>
                                            </a:lnTo>
                                            <a:lnTo>
                                              <a:pt x="471" y="330"/>
                                            </a:lnTo>
                                            <a:lnTo>
                                              <a:pt x="489" y="311"/>
                                            </a:lnTo>
                                            <a:lnTo>
                                              <a:pt x="506" y="294"/>
                                            </a:lnTo>
                                            <a:lnTo>
                                              <a:pt x="520" y="279"/>
                                            </a:lnTo>
                                            <a:lnTo>
                                              <a:pt x="532" y="265"/>
                                            </a:lnTo>
                                            <a:lnTo>
                                              <a:pt x="549" y="244"/>
                                            </a:lnTo>
                                            <a:lnTo>
                                              <a:pt x="560" y="221"/>
                                            </a:lnTo>
                                            <a:lnTo>
                                              <a:pt x="565" y="198"/>
                                            </a:lnTo>
                                            <a:lnTo>
                                              <a:pt x="565" y="174"/>
                                            </a:lnTo>
                                            <a:lnTo>
                                              <a:pt x="560" y="152"/>
                                            </a:lnTo>
                                            <a:lnTo>
                                              <a:pt x="550" y="131"/>
                                            </a:lnTo>
                                            <a:lnTo>
                                              <a:pt x="534" y="112"/>
                                            </a:lnTo>
                                            <a:lnTo>
                                              <a:pt x="519" y="99"/>
                                            </a:lnTo>
                                            <a:lnTo>
                                              <a:pt x="503" y="89"/>
                                            </a:lnTo>
                                            <a:lnTo>
                                              <a:pt x="485" y="81"/>
                                            </a:lnTo>
                                            <a:lnTo>
                                              <a:pt x="466" y="76"/>
                                            </a:lnTo>
                                            <a:lnTo>
                                              <a:pt x="447" y="74"/>
                                            </a:lnTo>
                                            <a:lnTo>
                                              <a:pt x="428" y="75"/>
                                            </a:lnTo>
                                            <a:lnTo>
                                              <a:pt x="409" y="81"/>
                                            </a:lnTo>
                                            <a:lnTo>
                                              <a:pt x="391" y="90"/>
                                            </a:lnTo>
                                            <a:lnTo>
                                              <a:pt x="374" y="104"/>
                                            </a:lnTo>
                                            <a:lnTo>
                                              <a:pt x="360" y="119"/>
                                            </a:lnTo>
                                            <a:lnTo>
                                              <a:pt x="343" y="137"/>
                                            </a:lnTo>
                                            <a:lnTo>
                                              <a:pt x="325" y="158"/>
                                            </a:lnTo>
                                            <a:lnTo>
                                              <a:pt x="305" y="181"/>
                                            </a:lnTo>
                                            <a:lnTo>
                                              <a:pt x="284" y="206"/>
                                            </a:lnTo>
                                            <a:lnTo>
                                              <a:pt x="262" y="233"/>
                                            </a:lnTo>
                                            <a:lnTo>
                                              <a:pt x="239" y="260"/>
                                            </a:lnTo>
                                            <a:lnTo>
                                              <a:pt x="216" y="288"/>
                                            </a:lnTo>
                                            <a:lnTo>
                                              <a:pt x="193" y="315"/>
                                            </a:lnTo>
                                            <a:lnTo>
                                              <a:pt x="171" y="342"/>
                                            </a:lnTo>
                                            <a:lnTo>
                                              <a:pt x="150" y="369"/>
                                            </a:lnTo>
                                            <a:lnTo>
                                              <a:pt x="130" y="393"/>
                                            </a:lnTo>
                                            <a:lnTo>
                                              <a:pt x="112" y="417"/>
                                            </a:lnTo>
                                            <a:lnTo>
                                              <a:pt x="96" y="437"/>
                                            </a:lnTo>
                                            <a:lnTo>
                                              <a:pt x="82" y="454"/>
                                            </a:lnTo>
                                            <a:lnTo>
                                              <a:pt x="70" y="468"/>
                                            </a:lnTo>
                                            <a:lnTo>
                                              <a:pt x="61" y="478"/>
                                            </a:lnTo>
                                            <a:lnTo>
                                              <a:pt x="0" y="424"/>
                                            </a:lnTo>
                                            <a:lnTo>
                                              <a:pt x="7" y="416"/>
                                            </a:lnTo>
                                            <a:lnTo>
                                              <a:pt x="17" y="404"/>
                                            </a:lnTo>
                                            <a:lnTo>
                                              <a:pt x="30" y="388"/>
                                            </a:lnTo>
                                            <a:lnTo>
                                              <a:pt x="45" y="370"/>
                                            </a:lnTo>
                                            <a:lnTo>
                                              <a:pt x="61" y="350"/>
                                            </a:lnTo>
                                            <a:lnTo>
                                              <a:pt x="80" y="328"/>
                                            </a:lnTo>
                                            <a:lnTo>
                                              <a:pt x="100" y="305"/>
                                            </a:lnTo>
                                            <a:lnTo>
                                              <a:pt x="120" y="280"/>
                                            </a:lnTo>
                                            <a:lnTo>
                                              <a:pt x="142" y="254"/>
                                            </a:lnTo>
                                            <a:lnTo>
                                              <a:pt x="164" y="228"/>
                                            </a:lnTo>
                                            <a:lnTo>
                                              <a:pt x="186" y="201"/>
                                            </a:lnTo>
                                            <a:lnTo>
                                              <a:pt x="208" y="176"/>
                                            </a:lnTo>
                                            <a:lnTo>
                                              <a:pt x="230" y="151"/>
                                            </a:lnTo>
                                            <a:lnTo>
                                              <a:pt x="252" y="127"/>
                                            </a:lnTo>
                                            <a:lnTo>
                                              <a:pt x="271" y="104"/>
                                            </a:lnTo>
                                            <a:lnTo>
                                              <a:pt x="290" y="84"/>
                                            </a:lnTo>
                                            <a:lnTo>
                                              <a:pt x="307" y="66"/>
                                            </a:lnTo>
                                            <a:lnTo>
                                              <a:pt x="321" y="51"/>
                                            </a:lnTo>
                                            <a:lnTo>
                                              <a:pt x="344" y="32"/>
                                            </a:lnTo>
                                            <a:lnTo>
                                              <a:pt x="369" y="17"/>
                                            </a:lnTo>
                                            <a:lnTo>
                                              <a:pt x="395" y="7"/>
                                            </a:lnTo>
                                            <a:lnTo>
                                              <a:pt x="423" y="1"/>
                                            </a:lnTo>
                                            <a:lnTo>
                                              <a:pt x="45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5" name="Skills icon symbol part 4" descr="Skills icon symbol part 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2" y="93"/>
                                        <a:ext cx="30" cy="32"/>
                                      </a:xfrm>
                                      <a:custGeom>
                                        <a:avLst/>
                                        <a:gdLst>
                                          <a:gd name="T0" fmla="*/ 424 w 578"/>
                                          <a:gd name="T1" fmla="*/ 58 h 601"/>
                                          <a:gd name="T2" fmla="*/ 222 w 578"/>
                                          <a:gd name="T3" fmla="*/ 284 h 601"/>
                                          <a:gd name="T4" fmla="*/ 182 w 578"/>
                                          <a:gd name="T5" fmla="*/ 307 h 601"/>
                                          <a:gd name="T6" fmla="*/ 147 w 578"/>
                                          <a:gd name="T7" fmla="*/ 346 h 601"/>
                                          <a:gd name="T8" fmla="*/ 119 w 578"/>
                                          <a:gd name="T9" fmla="*/ 394 h 601"/>
                                          <a:gd name="T10" fmla="*/ 96 w 578"/>
                                          <a:gd name="T11" fmla="*/ 446 h 601"/>
                                          <a:gd name="T12" fmla="*/ 79 w 578"/>
                                          <a:gd name="T13" fmla="*/ 494 h 601"/>
                                          <a:gd name="T14" fmla="*/ 69 w 578"/>
                                          <a:gd name="T15" fmla="*/ 533 h 601"/>
                                          <a:gd name="T16" fmla="*/ 103 w 578"/>
                                          <a:gd name="T17" fmla="*/ 523 h 601"/>
                                          <a:gd name="T18" fmla="*/ 161 w 578"/>
                                          <a:gd name="T19" fmla="*/ 497 h 601"/>
                                          <a:gd name="T20" fmla="*/ 219 w 578"/>
                                          <a:gd name="T21" fmla="*/ 463 h 601"/>
                                          <a:gd name="T22" fmla="*/ 268 w 578"/>
                                          <a:gd name="T23" fmla="*/ 425 h 601"/>
                                          <a:gd name="T24" fmla="*/ 298 w 578"/>
                                          <a:gd name="T25" fmla="*/ 384 h 601"/>
                                          <a:gd name="T26" fmla="*/ 306 w 578"/>
                                          <a:gd name="T27" fmla="*/ 349 h 601"/>
                                          <a:gd name="T28" fmla="*/ 578 w 578"/>
                                          <a:gd name="T29" fmla="*/ 206 h 601"/>
                                          <a:gd name="T30" fmla="*/ 367 w 578"/>
                                          <a:gd name="T31" fmla="*/ 415 h 601"/>
                                          <a:gd name="T32" fmla="*/ 335 w 578"/>
                                          <a:gd name="T33" fmla="*/ 464 h 601"/>
                                          <a:gd name="T34" fmla="*/ 290 w 578"/>
                                          <a:gd name="T35" fmla="*/ 505 h 601"/>
                                          <a:gd name="T36" fmla="*/ 241 w 578"/>
                                          <a:gd name="T37" fmla="*/ 538 h 601"/>
                                          <a:gd name="T38" fmla="*/ 193 w 578"/>
                                          <a:gd name="T39" fmla="*/ 563 h 601"/>
                                          <a:gd name="T40" fmla="*/ 153 w 578"/>
                                          <a:gd name="T41" fmla="*/ 580 h 601"/>
                                          <a:gd name="T42" fmla="*/ 129 w 578"/>
                                          <a:gd name="T43" fmla="*/ 589 h 601"/>
                                          <a:gd name="T44" fmla="*/ 104 w 578"/>
                                          <a:gd name="T45" fmla="*/ 595 h 601"/>
                                          <a:gd name="T46" fmla="*/ 72 w 578"/>
                                          <a:gd name="T47" fmla="*/ 600 h 601"/>
                                          <a:gd name="T48" fmla="*/ 40 w 578"/>
                                          <a:gd name="T49" fmla="*/ 601 h 601"/>
                                          <a:gd name="T50" fmla="*/ 16 w 578"/>
                                          <a:gd name="T51" fmla="*/ 595 h 601"/>
                                          <a:gd name="T52" fmla="*/ 5 w 578"/>
                                          <a:gd name="T53" fmla="*/ 580 h 601"/>
                                          <a:gd name="T54" fmla="*/ 1 w 578"/>
                                          <a:gd name="T55" fmla="*/ 551 h 601"/>
                                          <a:gd name="T56" fmla="*/ 1 w 578"/>
                                          <a:gd name="T57" fmla="*/ 520 h 601"/>
                                          <a:gd name="T58" fmla="*/ 4 w 578"/>
                                          <a:gd name="T59" fmla="*/ 494 h 601"/>
                                          <a:gd name="T60" fmla="*/ 5 w 578"/>
                                          <a:gd name="T61" fmla="*/ 483 h 601"/>
                                          <a:gd name="T62" fmla="*/ 8 w 578"/>
                                          <a:gd name="T63" fmla="*/ 473 h 601"/>
                                          <a:gd name="T64" fmla="*/ 17 w 578"/>
                                          <a:gd name="T65" fmla="*/ 444 h 601"/>
                                          <a:gd name="T66" fmla="*/ 33 w 578"/>
                                          <a:gd name="T67" fmla="*/ 403 h 601"/>
                                          <a:gd name="T68" fmla="*/ 55 w 578"/>
                                          <a:gd name="T69" fmla="*/ 356 h 601"/>
                                          <a:gd name="T70" fmla="*/ 84 w 578"/>
                                          <a:gd name="T71" fmla="*/ 307 h 601"/>
                                          <a:gd name="T72" fmla="*/ 121 w 578"/>
                                          <a:gd name="T73" fmla="*/ 262 h 601"/>
                                          <a:gd name="T74" fmla="*/ 165 w 578"/>
                                          <a:gd name="T75" fmla="*/ 228 h 601"/>
                                          <a:gd name="T76" fmla="*/ 366 w 578"/>
                                          <a:gd name="T77" fmla="*/ 0 h 60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78" h="601">
                                            <a:moveTo>
                                              <a:pt x="366" y="0"/>
                                            </a:moveTo>
                                            <a:lnTo>
                                              <a:pt x="424" y="58"/>
                                            </a:lnTo>
                                            <a:lnTo>
                                              <a:pt x="232" y="281"/>
                                            </a:lnTo>
                                            <a:lnTo>
                                              <a:pt x="222" y="284"/>
                                            </a:lnTo>
                                            <a:lnTo>
                                              <a:pt x="201" y="293"/>
                                            </a:lnTo>
                                            <a:lnTo>
                                              <a:pt x="182" y="307"/>
                                            </a:lnTo>
                                            <a:lnTo>
                                              <a:pt x="164" y="325"/>
                                            </a:lnTo>
                                            <a:lnTo>
                                              <a:pt x="147" y="346"/>
                                            </a:lnTo>
                                            <a:lnTo>
                                              <a:pt x="132" y="369"/>
                                            </a:lnTo>
                                            <a:lnTo>
                                              <a:pt x="119" y="394"/>
                                            </a:lnTo>
                                            <a:lnTo>
                                              <a:pt x="106" y="420"/>
                                            </a:lnTo>
                                            <a:lnTo>
                                              <a:pt x="96" y="446"/>
                                            </a:lnTo>
                                            <a:lnTo>
                                              <a:pt x="87" y="471"/>
                                            </a:lnTo>
                                            <a:lnTo>
                                              <a:pt x="79" y="494"/>
                                            </a:lnTo>
                                            <a:lnTo>
                                              <a:pt x="73" y="515"/>
                                            </a:lnTo>
                                            <a:lnTo>
                                              <a:pt x="69" y="533"/>
                                            </a:lnTo>
                                            <a:lnTo>
                                              <a:pt x="77" y="533"/>
                                            </a:lnTo>
                                            <a:lnTo>
                                              <a:pt x="103" y="523"/>
                                            </a:lnTo>
                                            <a:lnTo>
                                              <a:pt x="132" y="511"/>
                                            </a:lnTo>
                                            <a:lnTo>
                                              <a:pt x="161" y="497"/>
                                            </a:lnTo>
                                            <a:lnTo>
                                              <a:pt x="191" y="481"/>
                                            </a:lnTo>
                                            <a:lnTo>
                                              <a:pt x="219" y="463"/>
                                            </a:lnTo>
                                            <a:lnTo>
                                              <a:pt x="245" y="445"/>
                                            </a:lnTo>
                                            <a:lnTo>
                                              <a:pt x="268" y="425"/>
                                            </a:lnTo>
                                            <a:lnTo>
                                              <a:pt x="286" y="405"/>
                                            </a:lnTo>
                                            <a:lnTo>
                                              <a:pt x="298" y="384"/>
                                            </a:lnTo>
                                            <a:lnTo>
                                              <a:pt x="304" y="363"/>
                                            </a:lnTo>
                                            <a:lnTo>
                                              <a:pt x="306" y="349"/>
                                            </a:lnTo>
                                            <a:lnTo>
                                              <a:pt x="519" y="146"/>
                                            </a:lnTo>
                                            <a:lnTo>
                                              <a:pt x="578" y="206"/>
                                            </a:lnTo>
                                            <a:lnTo>
                                              <a:pt x="376" y="387"/>
                                            </a:lnTo>
                                            <a:lnTo>
                                              <a:pt x="367" y="415"/>
                                            </a:lnTo>
                                            <a:lnTo>
                                              <a:pt x="353" y="440"/>
                                            </a:lnTo>
                                            <a:lnTo>
                                              <a:pt x="335" y="464"/>
                                            </a:lnTo>
                                            <a:lnTo>
                                              <a:pt x="314" y="485"/>
                                            </a:lnTo>
                                            <a:lnTo>
                                              <a:pt x="290" y="505"/>
                                            </a:lnTo>
                                            <a:lnTo>
                                              <a:pt x="266" y="523"/>
                                            </a:lnTo>
                                            <a:lnTo>
                                              <a:pt x="241" y="538"/>
                                            </a:lnTo>
                                            <a:lnTo>
                                              <a:pt x="216" y="552"/>
                                            </a:lnTo>
                                            <a:lnTo>
                                              <a:pt x="193" y="563"/>
                                            </a:lnTo>
                                            <a:lnTo>
                                              <a:pt x="172" y="573"/>
                                            </a:lnTo>
                                            <a:lnTo>
                                              <a:pt x="153" y="580"/>
                                            </a:lnTo>
                                            <a:lnTo>
                                              <a:pt x="139" y="586"/>
                                            </a:lnTo>
                                            <a:lnTo>
                                              <a:pt x="129" y="589"/>
                                            </a:lnTo>
                                            <a:lnTo>
                                              <a:pt x="118" y="592"/>
                                            </a:lnTo>
                                            <a:lnTo>
                                              <a:pt x="104" y="595"/>
                                            </a:lnTo>
                                            <a:lnTo>
                                              <a:pt x="88" y="598"/>
                                            </a:lnTo>
                                            <a:lnTo>
                                              <a:pt x="72" y="600"/>
                                            </a:lnTo>
                                            <a:lnTo>
                                              <a:pt x="55" y="601"/>
                                            </a:lnTo>
                                            <a:lnTo>
                                              <a:pt x="40" y="601"/>
                                            </a:lnTo>
                                            <a:lnTo>
                                              <a:pt x="27" y="599"/>
                                            </a:lnTo>
                                            <a:lnTo>
                                              <a:pt x="16" y="595"/>
                                            </a:lnTo>
                                            <a:lnTo>
                                              <a:pt x="10" y="590"/>
                                            </a:lnTo>
                                            <a:lnTo>
                                              <a:pt x="5" y="580"/>
                                            </a:lnTo>
                                            <a:lnTo>
                                              <a:pt x="2" y="566"/>
                                            </a:lnTo>
                                            <a:lnTo>
                                              <a:pt x="1" y="551"/>
                                            </a:lnTo>
                                            <a:lnTo>
                                              <a:pt x="0" y="535"/>
                                            </a:lnTo>
                                            <a:lnTo>
                                              <a:pt x="1" y="520"/>
                                            </a:lnTo>
                                            <a:lnTo>
                                              <a:pt x="2" y="505"/>
                                            </a:lnTo>
                                            <a:lnTo>
                                              <a:pt x="4" y="494"/>
                                            </a:lnTo>
                                            <a:lnTo>
                                              <a:pt x="5" y="486"/>
                                            </a:lnTo>
                                            <a:lnTo>
                                              <a:pt x="5" y="483"/>
                                            </a:lnTo>
                                            <a:lnTo>
                                              <a:pt x="6" y="481"/>
                                            </a:lnTo>
                                            <a:lnTo>
                                              <a:pt x="8" y="473"/>
                                            </a:lnTo>
                                            <a:lnTo>
                                              <a:pt x="12" y="460"/>
                                            </a:lnTo>
                                            <a:lnTo>
                                              <a:pt x="17" y="444"/>
                                            </a:lnTo>
                                            <a:lnTo>
                                              <a:pt x="24" y="425"/>
                                            </a:lnTo>
                                            <a:lnTo>
                                              <a:pt x="33" y="403"/>
                                            </a:lnTo>
                                            <a:lnTo>
                                              <a:pt x="43" y="380"/>
                                            </a:lnTo>
                                            <a:lnTo>
                                              <a:pt x="55" y="356"/>
                                            </a:lnTo>
                                            <a:lnTo>
                                              <a:pt x="69" y="331"/>
                                            </a:lnTo>
                                            <a:lnTo>
                                              <a:pt x="84" y="307"/>
                                            </a:lnTo>
                                            <a:lnTo>
                                              <a:pt x="102" y="284"/>
                                            </a:lnTo>
                                            <a:lnTo>
                                              <a:pt x="121" y="262"/>
                                            </a:lnTo>
                                            <a:lnTo>
                                              <a:pt x="142" y="243"/>
                                            </a:lnTo>
                                            <a:lnTo>
                                              <a:pt x="165" y="228"/>
                                            </a:lnTo>
                                            <a:lnTo>
                                              <a:pt x="189" y="216"/>
                                            </a:lnTo>
                                            <a:lnTo>
                                              <a:pt x="36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F755061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      </v:shape>
      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      <v:path arrowok="t" o:connecttype="custom" o:connectlocs="2,0;3,0;3,1;4,1;4,2;4,3;3,3;3,4;2,4;1,4;1,3;0,3;0,2;0,1;1,1;1,0;2,0" o:connectangles="0,0,0,0,0,0,0,0,0,0,0,0,0,0,0,0,0"/>
                            </v:shape>
      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      <o:lock v:ext="edit" verticies="t"/>
                            </v:shape>
      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      </v:shape>
      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3697" w:type="dxa"/>
                </w:tcPr>
                <w:p w14:paraId="0FB5F57A" w14:textId="77777777" w:rsidR="007959D8" w:rsidRPr="00565B06" w:rsidRDefault="007959D8" w:rsidP="007959D8">
                  <w:pPr>
                    <w:pStyle w:val="Heading1"/>
                    <w:framePr w:hSpace="180" w:wrap="around" w:vAnchor="text" w:hAnchor="margin" w:xAlign="center" w:y="523"/>
                    <w:outlineLvl w:val="0"/>
                  </w:pPr>
                  <w:r>
                    <w:t xml:space="preserve">non-technical </w:t>
                  </w:r>
                  <w:sdt>
                    <w:sdtPr>
                      <w:alias w:val="Skills:"/>
                      <w:tag w:val="Skills:"/>
                      <w:id w:val="-925109897"/>
                      <w:placeholder>
                        <w:docPart w:val="0DA798DB5EDA4F1A954D64E01AEBC0D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Pr="00565B06">
                        <w:t>Skills</w:t>
                      </w:r>
                    </w:sdtContent>
                  </w:sdt>
                </w:p>
              </w:tc>
            </w:tr>
          </w:tbl>
          <w:p w14:paraId="0802290B" w14:textId="77777777" w:rsidR="007959D8" w:rsidRDefault="007959D8" w:rsidP="007959D8">
            <w:pPr>
              <w:pStyle w:val="ListBullet"/>
              <w:numPr>
                <w:ilvl w:val="0"/>
                <w:numId w:val="0"/>
              </w:numPr>
              <w:spacing w:after="80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ED4032" w14:textId="6CF39205" w:rsidR="007959D8" w:rsidRPr="00F53662" w:rsidRDefault="00F26FB1" w:rsidP="007959D8">
            <w:pPr>
              <w:pStyle w:val="ListBullet"/>
              <w:spacing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Leadership</w:t>
            </w:r>
          </w:p>
          <w:p w14:paraId="09C496A8" w14:textId="77777777" w:rsidR="007959D8" w:rsidRPr="00F53662" w:rsidRDefault="007959D8" w:rsidP="007959D8">
            <w:pPr>
              <w:pStyle w:val="ListBullet"/>
              <w:spacing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53662">
              <w:rPr>
                <w:b w:val="0"/>
                <w:bCs w:val="0"/>
              </w:rPr>
              <w:t>Communication</w:t>
            </w:r>
          </w:p>
          <w:p w14:paraId="55D4725D" w14:textId="77777777" w:rsidR="007959D8" w:rsidRPr="00F53662" w:rsidRDefault="007959D8" w:rsidP="007959D8">
            <w:pPr>
              <w:pStyle w:val="ListBullet"/>
              <w:spacing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53662">
              <w:rPr>
                <w:b w:val="0"/>
                <w:bCs w:val="0"/>
              </w:rPr>
              <w:t>Public Speaking</w:t>
            </w:r>
          </w:p>
          <w:p w14:paraId="523430A0" w14:textId="77777777" w:rsidR="007959D8" w:rsidRPr="00F53662" w:rsidRDefault="007959D8" w:rsidP="007959D8">
            <w:pPr>
              <w:pStyle w:val="ListBullet"/>
              <w:spacing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53662">
              <w:rPr>
                <w:b w:val="0"/>
                <w:bCs w:val="0"/>
              </w:rPr>
              <w:t xml:space="preserve">Organization </w:t>
            </w:r>
          </w:p>
          <w:p w14:paraId="373A57F9" w14:textId="77777777" w:rsidR="007959D8" w:rsidRPr="00F53662" w:rsidRDefault="007959D8" w:rsidP="007959D8">
            <w:pPr>
              <w:pStyle w:val="ListBullet"/>
              <w:spacing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53662">
              <w:rPr>
                <w:b w:val="0"/>
                <w:bCs w:val="0"/>
              </w:rPr>
              <w:t>Planning</w:t>
            </w:r>
          </w:p>
          <w:p w14:paraId="544DA9DF" w14:textId="014E8198" w:rsidR="007959D8" w:rsidRPr="00F53662" w:rsidRDefault="007959D8" w:rsidP="007959D8">
            <w:pPr>
              <w:pStyle w:val="ListBullet"/>
              <w:spacing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53662">
              <w:rPr>
                <w:b w:val="0"/>
                <w:bCs w:val="0"/>
              </w:rPr>
              <w:t>Adaptability</w:t>
            </w:r>
          </w:p>
          <w:p w14:paraId="3BCE6029" w14:textId="78C8CEA5" w:rsidR="00F53662" w:rsidRPr="00F53662" w:rsidRDefault="00F53662" w:rsidP="007959D8">
            <w:pPr>
              <w:pStyle w:val="ListBullet"/>
              <w:spacing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Time Management</w:t>
            </w:r>
          </w:p>
          <w:p w14:paraId="427AB59D" w14:textId="77777777" w:rsidR="007959D8" w:rsidRDefault="007959D8" w:rsidP="007959D8">
            <w:pPr>
              <w:ind w:right="-29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9B254D" w14:textId="1F1429F8" w:rsidR="00E07C61" w:rsidRDefault="00A32ED4" w:rsidP="00316CE4">
      <w:r>
        <w:t xml:space="preserve">Passed with </w:t>
      </w:r>
      <w:r w:rsidR="007D78DD">
        <w:t>92.7</w:t>
      </w:r>
      <w:r>
        <w:t>%</w:t>
      </w:r>
    </w:p>
    <w:sectPr w:rsidR="00E07C61" w:rsidSect="00032443">
      <w:type w:val="continuous"/>
      <w:pgSz w:w="12240" w:h="15840" w:code="1"/>
      <w:pgMar w:top="360" w:right="1440" w:bottom="360" w:left="2160" w:header="432" w:footer="64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E8C84" w14:textId="77777777" w:rsidR="00F65D5A" w:rsidRDefault="00F65D5A" w:rsidP="00F534FB">
      <w:pPr>
        <w:spacing w:after="0"/>
      </w:pPr>
      <w:r>
        <w:separator/>
      </w:r>
    </w:p>
  </w:endnote>
  <w:endnote w:type="continuationSeparator" w:id="0">
    <w:p w14:paraId="27CE58A8" w14:textId="77777777" w:rsidR="00F65D5A" w:rsidRDefault="00F65D5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58473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C6BC63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6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E3EFC" w14:textId="77777777" w:rsidR="00F65D5A" w:rsidRDefault="00F65D5A" w:rsidP="00F534FB">
      <w:pPr>
        <w:spacing w:after="0"/>
      </w:pPr>
      <w:r>
        <w:separator/>
      </w:r>
    </w:p>
  </w:footnote>
  <w:footnote w:type="continuationSeparator" w:id="0">
    <w:p w14:paraId="44DEC0FB" w14:textId="77777777" w:rsidR="00F65D5A" w:rsidRDefault="00F65D5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0DA39" w14:textId="77777777" w:rsidR="005324B1" w:rsidRDefault="005324B1">
    <w:pPr>
      <w:pStyle w:val="Header"/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138D25A" wp14:editId="2BEAB34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BD2376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70E813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F0B"/>
    <w:rsid w:val="00002750"/>
    <w:rsid w:val="00003CC9"/>
    <w:rsid w:val="00004D4E"/>
    <w:rsid w:val="00011895"/>
    <w:rsid w:val="00013818"/>
    <w:rsid w:val="00024730"/>
    <w:rsid w:val="00032443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64A42"/>
    <w:rsid w:val="000712A0"/>
    <w:rsid w:val="00075B13"/>
    <w:rsid w:val="00092692"/>
    <w:rsid w:val="00096203"/>
    <w:rsid w:val="000A0229"/>
    <w:rsid w:val="000E24AC"/>
    <w:rsid w:val="000E4A73"/>
    <w:rsid w:val="000F79EA"/>
    <w:rsid w:val="001015D0"/>
    <w:rsid w:val="00101965"/>
    <w:rsid w:val="00121268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8668B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24D5D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55E0C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C5F0B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44D5B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17BE"/>
    <w:rsid w:val="005F4455"/>
    <w:rsid w:val="006104FF"/>
    <w:rsid w:val="00614B7C"/>
    <w:rsid w:val="00621A66"/>
    <w:rsid w:val="0062239B"/>
    <w:rsid w:val="00625B8A"/>
    <w:rsid w:val="00635F1F"/>
    <w:rsid w:val="00644D4E"/>
    <w:rsid w:val="00644E2A"/>
    <w:rsid w:val="00646D01"/>
    <w:rsid w:val="00661152"/>
    <w:rsid w:val="00663536"/>
    <w:rsid w:val="006648D4"/>
    <w:rsid w:val="00666AD5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87F86"/>
    <w:rsid w:val="00790E98"/>
    <w:rsid w:val="007959D8"/>
    <w:rsid w:val="00795A96"/>
    <w:rsid w:val="007A0F44"/>
    <w:rsid w:val="007A729F"/>
    <w:rsid w:val="007B3F4F"/>
    <w:rsid w:val="007C0E0E"/>
    <w:rsid w:val="007C153D"/>
    <w:rsid w:val="007C333C"/>
    <w:rsid w:val="007C34A8"/>
    <w:rsid w:val="007D78DD"/>
    <w:rsid w:val="007E5E5F"/>
    <w:rsid w:val="007E7052"/>
    <w:rsid w:val="007F40B6"/>
    <w:rsid w:val="007F71A4"/>
    <w:rsid w:val="008030EE"/>
    <w:rsid w:val="00812148"/>
    <w:rsid w:val="00814B43"/>
    <w:rsid w:val="00814FA5"/>
    <w:rsid w:val="0082007F"/>
    <w:rsid w:val="0083016A"/>
    <w:rsid w:val="00831D09"/>
    <w:rsid w:val="00845195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2F37"/>
    <w:rsid w:val="009F391D"/>
    <w:rsid w:val="00A1144C"/>
    <w:rsid w:val="00A1329C"/>
    <w:rsid w:val="00A25023"/>
    <w:rsid w:val="00A2760D"/>
    <w:rsid w:val="00A32ED4"/>
    <w:rsid w:val="00A42CE4"/>
    <w:rsid w:val="00A56B81"/>
    <w:rsid w:val="00A6314E"/>
    <w:rsid w:val="00A771C4"/>
    <w:rsid w:val="00A77B4D"/>
    <w:rsid w:val="00A8052D"/>
    <w:rsid w:val="00A85717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4BB8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2680F"/>
    <w:rsid w:val="00C3233C"/>
    <w:rsid w:val="00C3763A"/>
    <w:rsid w:val="00C60281"/>
    <w:rsid w:val="00C7145E"/>
    <w:rsid w:val="00C779DA"/>
    <w:rsid w:val="00C814F7"/>
    <w:rsid w:val="00C81C04"/>
    <w:rsid w:val="00C91B4B"/>
    <w:rsid w:val="00C93DE1"/>
    <w:rsid w:val="00CA1ED0"/>
    <w:rsid w:val="00CA2E0A"/>
    <w:rsid w:val="00CA569F"/>
    <w:rsid w:val="00CB3192"/>
    <w:rsid w:val="00CB4722"/>
    <w:rsid w:val="00CC1E5C"/>
    <w:rsid w:val="00CD1043"/>
    <w:rsid w:val="00CD5547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C61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3369"/>
    <w:rsid w:val="00E97BD9"/>
    <w:rsid w:val="00EE0848"/>
    <w:rsid w:val="00F03B1E"/>
    <w:rsid w:val="00F03F2C"/>
    <w:rsid w:val="00F1202D"/>
    <w:rsid w:val="00F217AB"/>
    <w:rsid w:val="00F26FB1"/>
    <w:rsid w:val="00F35695"/>
    <w:rsid w:val="00F35A06"/>
    <w:rsid w:val="00F435D3"/>
    <w:rsid w:val="00F46425"/>
    <w:rsid w:val="00F5078D"/>
    <w:rsid w:val="00F534FB"/>
    <w:rsid w:val="00F53662"/>
    <w:rsid w:val="00F56FFE"/>
    <w:rsid w:val="00F613B2"/>
    <w:rsid w:val="00F65D5A"/>
    <w:rsid w:val="00F904FC"/>
    <w:rsid w:val="00F935BF"/>
    <w:rsid w:val="00F94EB5"/>
    <w:rsid w:val="00FA4359"/>
    <w:rsid w:val="00FA4C84"/>
    <w:rsid w:val="00FB0F18"/>
    <w:rsid w:val="00FB41A6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F05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722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F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F1F"/>
    <w:rPr>
      <w:rFonts w:asciiTheme="majorHAnsi" w:eastAsiaTheme="majorEastAsia" w:hAnsiTheme="majorHAnsi" w:cstheme="majorBidi"/>
      <w:color w:val="593368" w:themeColor="accent1" w:themeShade="BF"/>
    </w:rPr>
  </w:style>
  <w:style w:type="table" w:styleId="PlainTable4">
    <w:name w:val="Plain Table 4"/>
    <w:basedOn w:val="TableNormal"/>
    <w:uiPriority w:val="44"/>
    <w:rsid w:val="007959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5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8DF87C235043A2B14B2910114D8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20EB4-0440-463A-A49B-BCC61A38082E}"/>
      </w:docPartPr>
      <w:docPartBody>
        <w:p w:rsidR="004B688D" w:rsidRDefault="00E16CF9">
          <w:pPr>
            <w:pStyle w:val="1C8DF87C235043A2B14B2910114D8E53"/>
          </w:pPr>
          <w:r w:rsidRPr="009D0878">
            <w:t>Address</w:t>
          </w:r>
        </w:p>
      </w:docPartBody>
    </w:docPart>
    <w:docPart>
      <w:docPartPr>
        <w:name w:val="D8E4AF6820444104AC6A523976643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72A65-8C91-4709-9524-D9FCE36091A7}"/>
      </w:docPartPr>
      <w:docPartBody>
        <w:p w:rsidR="004B688D" w:rsidRDefault="00E16CF9">
          <w:pPr>
            <w:pStyle w:val="D8E4AF6820444104AC6A523976643923"/>
          </w:pPr>
          <w:r w:rsidRPr="009D0878">
            <w:t>Phone</w:t>
          </w:r>
        </w:p>
      </w:docPartBody>
    </w:docPart>
    <w:docPart>
      <w:docPartPr>
        <w:name w:val="0631C158E1BE44E29B679137D7743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A5FD8-98AB-42B4-B2F6-DD2765D19832}"/>
      </w:docPartPr>
      <w:docPartBody>
        <w:p w:rsidR="004B688D" w:rsidRDefault="00E16CF9">
          <w:pPr>
            <w:pStyle w:val="0631C158E1BE44E29B679137D7743321"/>
          </w:pPr>
          <w:r w:rsidRPr="009D0878">
            <w:t>Email</w:t>
          </w:r>
        </w:p>
      </w:docPartBody>
    </w:docPart>
    <w:docPart>
      <w:docPartPr>
        <w:name w:val="F6F0BE5A69FF4FB6A3E2128C458AE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A5D89-709E-4780-899C-241C3130EE29}"/>
      </w:docPartPr>
      <w:docPartBody>
        <w:p w:rsidR="004B688D" w:rsidRDefault="00E16CF9">
          <w:pPr>
            <w:pStyle w:val="F6F0BE5A69FF4FB6A3E2128C458AEA05"/>
          </w:pPr>
          <w:r w:rsidRPr="009D0878">
            <w:t>LinkedIn Profile</w:t>
          </w:r>
        </w:p>
      </w:docPartBody>
    </w:docPart>
    <w:docPart>
      <w:docPartPr>
        <w:name w:val="F51240E9C32848459495E7A6338E6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772A4-3A71-4274-A394-4B7F74DD4DF3}"/>
      </w:docPartPr>
      <w:docPartBody>
        <w:p w:rsidR="004B688D" w:rsidRDefault="00E16CF9">
          <w:pPr>
            <w:pStyle w:val="F51240E9C32848459495E7A6338E6FB8"/>
          </w:pPr>
          <w:r w:rsidRPr="009D0878">
            <w:t>Twitter/Blog/Portfolio</w:t>
          </w:r>
        </w:p>
      </w:docPartBody>
    </w:docPart>
    <w:docPart>
      <w:docPartPr>
        <w:name w:val="0FBA30325FBA48E2B949590760785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BCAD7-72BE-4238-A5CE-9138908EED0A}"/>
      </w:docPartPr>
      <w:docPartBody>
        <w:p w:rsidR="004B688D" w:rsidRDefault="00E16CF9">
          <w:pPr>
            <w:pStyle w:val="0FBA30325FBA48E2B949590760785997"/>
          </w:pPr>
          <w:r w:rsidRPr="00565B06">
            <w:t>Education</w:t>
          </w:r>
        </w:p>
      </w:docPartBody>
    </w:docPart>
    <w:docPart>
      <w:docPartPr>
        <w:name w:val="0DA798DB5EDA4F1A954D64E01AEBC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C0249-D7B6-45DD-9E48-27011A3CD865}"/>
      </w:docPartPr>
      <w:docPartBody>
        <w:p w:rsidR="00E110B9" w:rsidRDefault="00EA74C9" w:rsidP="00EA74C9">
          <w:pPr>
            <w:pStyle w:val="0DA798DB5EDA4F1A954D64E01AEBC0DA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CF9"/>
    <w:rsid w:val="00157474"/>
    <w:rsid w:val="00166948"/>
    <w:rsid w:val="002B57E3"/>
    <w:rsid w:val="002D1329"/>
    <w:rsid w:val="004B688D"/>
    <w:rsid w:val="00605662"/>
    <w:rsid w:val="00A32E10"/>
    <w:rsid w:val="00CD5F38"/>
    <w:rsid w:val="00E110B9"/>
    <w:rsid w:val="00E16CF9"/>
    <w:rsid w:val="00EA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8DF87C235043A2B14B2910114D8E53">
    <w:name w:val="1C8DF87C235043A2B14B2910114D8E53"/>
    <w:rPr>
      <w:rFonts w:cs="Mangal"/>
    </w:rPr>
  </w:style>
  <w:style w:type="paragraph" w:customStyle="1" w:styleId="D8E4AF6820444104AC6A523976643923">
    <w:name w:val="D8E4AF6820444104AC6A523976643923"/>
    <w:rPr>
      <w:rFonts w:cs="Mangal"/>
    </w:rPr>
  </w:style>
  <w:style w:type="paragraph" w:customStyle="1" w:styleId="0631C158E1BE44E29B679137D7743321">
    <w:name w:val="0631C158E1BE44E29B679137D7743321"/>
    <w:rPr>
      <w:rFonts w:cs="Mangal"/>
    </w:rPr>
  </w:style>
  <w:style w:type="paragraph" w:customStyle="1" w:styleId="F6F0BE5A69FF4FB6A3E2128C458AEA05">
    <w:name w:val="F6F0BE5A69FF4FB6A3E2128C458AEA05"/>
    <w:rPr>
      <w:rFonts w:cs="Mangal"/>
    </w:rPr>
  </w:style>
  <w:style w:type="paragraph" w:customStyle="1" w:styleId="F51240E9C32848459495E7A6338E6FB8">
    <w:name w:val="F51240E9C32848459495E7A6338E6FB8"/>
    <w:rPr>
      <w:rFonts w:cs="Mangal"/>
    </w:rPr>
  </w:style>
  <w:style w:type="paragraph" w:customStyle="1" w:styleId="0FBA30325FBA48E2B949590760785997">
    <w:name w:val="0FBA30325FBA48E2B949590760785997"/>
    <w:rPr>
      <w:rFonts w:cs="Mangal"/>
    </w:rPr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0DA798DB5EDA4F1A954D64E01AEBC0DA">
    <w:name w:val="0DA798DB5EDA4F1A954D64E01AEBC0DA"/>
    <w:rsid w:val="00EA74C9"/>
    <w:rPr>
      <w:lang w:val="en-IN" w:eastAsia="en-IN"/>
    </w:rPr>
  </w:style>
  <w:style w:type="paragraph" w:customStyle="1" w:styleId="6FE66408D2C949A7A9E8E3D47B04BC92">
    <w:name w:val="6FE66408D2C949A7A9E8E3D47B04BC92"/>
    <w:rsid w:val="00166948"/>
    <w:rPr>
      <w:lang w:val="en-IN" w:eastAsia="en-IN"/>
    </w:rPr>
  </w:style>
  <w:style w:type="paragraph" w:customStyle="1" w:styleId="023BF0B1063A4D2799F42464E56E3AE5">
    <w:name w:val="023BF0B1063A4D2799F42464E56E3AE5"/>
    <w:rsid w:val="00166948"/>
    <w:rPr>
      <w:lang w:val="en-IN" w:eastAsia="en-IN"/>
    </w:rPr>
  </w:style>
  <w:style w:type="paragraph" w:customStyle="1" w:styleId="640EA0567E2A45E5AC3888C56C32FC9C">
    <w:name w:val="640EA0567E2A45E5AC3888C56C32FC9C"/>
    <w:rsid w:val="00166948"/>
    <w:rPr>
      <w:lang w:val="en-IN" w:eastAsia="en-IN"/>
    </w:rPr>
  </w:style>
  <w:style w:type="paragraph" w:customStyle="1" w:styleId="F11E1C4C86574560A01D8D1205C4EC68">
    <w:name w:val="F11E1C4C86574560A01D8D1205C4EC68"/>
    <w:rsid w:val="00166948"/>
    <w:rPr>
      <w:lang w:val="en-IN" w:eastAsia="en-IN"/>
    </w:rPr>
  </w:style>
  <w:style w:type="paragraph" w:customStyle="1" w:styleId="537064BAFB4B49EE893DB3FA6FB11D73">
    <w:name w:val="537064BAFB4B49EE893DB3FA6FB11D73"/>
    <w:rsid w:val="00166948"/>
    <w:rPr>
      <w:lang w:val="en-IN" w:eastAsia="en-IN"/>
    </w:rPr>
  </w:style>
  <w:style w:type="paragraph" w:customStyle="1" w:styleId="FB80DDCA2249428D85E38BB95C51238F">
    <w:name w:val="FB80DDCA2249428D85E38BB95C51238F"/>
    <w:rsid w:val="00166948"/>
    <w:rPr>
      <w:lang w:val="en-IN" w:eastAsia="en-IN"/>
    </w:rPr>
  </w:style>
  <w:style w:type="paragraph" w:customStyle="1" w:styleId="048A1E7567484ECFA0B5BE52FA88DE26">
    <w:name w:val="048A1E7567484ECFA0B5BE52FA88DE26"/>
    <w:rsid w:val="00166948"/>
    <w:rPr>
      <w:lang w:val="en-IN" w:eastAsia="en-IN"/>
    </w:rPr>
  </w:style>
  <w:style w:type="paragraph" w:customStyle="1" w:styleId="2FF43EECE6044A4BBBA7BB5FF8219A7C">
    <w:name w:val="2FF43EECE6044A4BBBA7BB5FF8219A7C"/>
    <w:rsid w:val="00166948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21/B, Shriram Niwas Chawl, Pipeline, Khar(E), Mumbai 400051</CompanyAddress>
  <CompanyPhone>80824 46387</CompanyPhone>
  <CompanyFax/>
  <CompanyEmail>7joshikaushal@gmail.com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CBF3E6B-E72D-44CB-8B48-DACD0D87A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7JKaushal</cp:keywords>
  <dc:description/>
  <cp:lastModifiedBy/>
  <cp:revision>1</cp:revision>
  <dcterms:created xsi:type="dcterms:W3CDTF">2021-06-04T15:33:00Z</dcterms:created>
  <dcterms:modified xsi:type="dcterms:W3CDTF">2021-07-20T16:46:00Z</dcterms:modified>
  <cp:category/>
  <cp:contentStatus>Joshi-kaushal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